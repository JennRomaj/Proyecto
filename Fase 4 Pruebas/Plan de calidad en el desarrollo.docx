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75" w:rsidRPr="003B3C51" w:rsidRDefault="00633D8C" w:rsidP="003B3C51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6CE99" wp14:editId="6C30A1C4">
                <wp:simplePos x="0" y="0"/>
                <wp:positionH relativeFrom="margin">
                  <wp:align>center</wp:align>
                </wp:positionH>
                <wp:positionV relativeFrom="paragraph">
                  <wp:posOffset>4429125</wp:posOffset>
                </wp:positionV>
                <wp:extent cx="5067300" cy="2581275"/>
                <wp:effectExtent l="0" t="0" r="0" b="9525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3C51" w:rsidRPr="003B3C51" w:rsidRDefault="003B3C51" w:rsidP="003B3C51">
                            <w:pPr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</w:pPr>
                            <w:r w:rsidRPr="003B3C51"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  <w:t>Jessica Natalia Pulido León</w:t>
                            </w:r>
                          </w:p>
                          <w:p w:rsidR="003B3C51" w:rsidRPr="003B3C51" w:rsidRDefault="003B3C51" w:rsidP="003B3C51">
                            <w:pPr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</w:pPr>
                            <w:r w:rsidRPr="003B3C51"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  <w:t>Arli</w:t>
                            </w:r>
                            <w:r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  <w:t>n</w:t>
                            </w:r>
                            <w:r w:rsidRPr="003B3C51"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  <w:t>son Esneider Rojas Luna</w:t>
                            </w:r>
                          </w:p>
                          <w:p w:rsidR="003B3C51" w:rsidRPr="003B3C51" w:rsidRDefault="003B3C51" w:rsidP="003B3C51">
                            <w:pPr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</w:pPr>
                            <w:r w:rsidRPr="003B3C51"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  <w:t>Jennifer Andrea Romaní Jamaica</w:t>
                            </w:r>
                          </w:p>
                          <w:p w:rsidR="003B3C51" w:rsidRPr="003B3C51" w:rsidRDefault="003B3C51" w:rsidP="003B3C51">
                            <w:pPr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</w:pPr>
                            <w:r w:rsidRPr="003B3C51"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  <w:t>Juan David Saboya Jiménez</w:t>
                            </w:r>
                          </w:p>
                          <w:p w:rsidR="003B3C51" w:rsidRPr="003B3C51" w:rsidRDefault="003B3C51" w:rsidP="003B3C51">
                            <w:pPr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</w:pPr>
                            <w:r w:rsidRPr="003B3C51">
                              <w:rPr>
                                <w:b/>
                                <w:i/>
                                <w:color w:val="F2F2F2" w:themeColor="background1" w:themeShade="F2"/>
                                <w:sz w:val="32"/>
                              </w:rPr>
                              <w:t>Cindy Jineth Saldaña Gutiérrez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6CE99" id="Rectangle 14" o:spid="_x0000_s1026" style="position:absolute;margin-left:0;margin-top:348.75pt;width:399pt;height:20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" filled="f" stroked="f">
                <v:textbox>
                  <w:txbxContent>
                    <w:p w:rsidR="003B3C51" w:rsidRPr="003B3C51" w:rsidRDefault="003B3C51" w:rsidP="003B3C51">
                      <w:pPr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</w:pPr>
                      <w:r w:rsidRPr="003B3C51"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  <w:t>Jessica Natalia Pulido León</w:t>
                      </w:r>
                    </w:p>
                    <w:p w:rsidR="003B3C51" w:rsidRPr="003B3C51" w:rsidRDefault="003B3C51" w:rsidP="003B3C51">
                      <w:pPr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</w:pPr>
                      <w:r w:rsidRPr="003B3C51"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  <w:t>Arli</w:t>
                      </w:r>
                      <w:r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  <w:t>n</w:t>
                      </w:r>
                      <w:r w:rsidRPr="003B3C51"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  <w:t>son Esneider Rojas Luna</w:t>
                      </w:r>
                    </w:p>
                    <w:p w:rsidR="003B3C51" w:rsidRPr="003B3C51" w:rsidRDefault="003B3C51" w:rsidP="003B3C51">
                      <w:pPr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</w:pPr>
                      <w:r w:rsidRPr="003B3C51"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  <w:t>Jennifer Andrea Romaní Jamaica</w:t>
                      </w:r>
                    </w:p>
                    <w:p w:rsidR="003B3C51" w:rsidRPr="003B3C51" w:rsidRDefault="003B3C51" w:rsidP="003B3C51">
                      <w:pPr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</w:pPr>
                      <w:r w:rsidRPr="003B3C51"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  <w:t>Juan David Saboya Jiménez</w:t>
                      </w:r>
                    </w:p>
                    <w:p w:rsidR="003B3C51" w:rsidRPr="003B3C51" w:rsidRDefault="003B3C51" w:rsidP="003B3C51">
                      <w:pPr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</w:pPr>
                      <w:r w:rsidRPr="003B3C51">
                        <w:rPr>
                          <w:b/>
                          <w:i/>
                          <w:color w:val="F2F2F2" w:themeColor="background1" w:themeShade="F2"/>
                          <w:sz w:val="32"/>
                        </w:rPr>
                        <w:t>Cindy Jineth Saldaña Gutiérrez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56D07" wp14:editId="5F948B72">
                <wp:simplePos x="0" y="0"/>
                <wp:positionH relativeFrom="column">
                  <wp:posOffset>-1026795</wp:posOffset>
                </wp:positionH>
                <wp:positionV relativeFrom="paragraph">
                  <wp:posOffset>3686175</wp:posOffset>
                </wp:positionV>
                <wp:extent cx="5067300" cy="1590675"/>
                <wp:effectExtent l="0" t="0" r="0" b="952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3C51" w:rsidRPr="003B3C51" w:rsidRDefault="003B3C51" w:rsidP="003B3C51">
                            <w:pPr>
                              <w:ind w:right="481"/>
                              <w:jc w:val="right"/>
                              <w:rPr>
                                <w:b/>
                                <w:i/>
                                <w:color w:val="F2F2F2" w:themeColor="background1" w:themeShade="F2"/>
                                <w:sz w:val="56"/>
                              </w:rPr>
                            </w:pPr>
                            <w:r w:rsidRPr="003B3C51">
                              <w:rPr>
                                <w:b/>
                                <w:i/>
                                <w:color w:val="F2F2F2" w:themeColor="background1" w:themeShade="F2"/>
                                <w:sz w:val="56"/>
                              </w:rPr>
                              <w:t>PROGRAM-ART</w:t>
                            </w:r>
                          </w:p>
                          <w:p w:rsidR="003B3C51" w:rsidRPr="003B3C51" w:rsidRDefault="003B3C51" w:rsidP="003B3C51">
                            <w:pPr>
                              <w:rPr>
                                <w:b/>
                                <w:i/>
                                <w:color w:val="F2F2F2" w:themeColor="background1" w:themeShade="F2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56D07" id="_x0000_s1027" style="position:absolute;margin-left:-80.85pt;margin-top:290.25pt;width:399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" filled="f" stroked="f">
                <v:textbox>
                  <w:txbxContent>
                    <w:p w:rsidR="003B3C51" w:rsidRPr="003B3C51" w:rsidRDefault="003B3C51" w:rsidP="003B3C51">
                      <w:pPr>
                        <w:ind w:right="481"/>
                        <w:jc w:val="right"/>
                        <w:rPr>
                          <w:b/>
                          <w:i/>
                          <w:color w:val="F2F2F2" w:themeColor="background1" w:themeShade="F2"/>
                          <w:sz w:val="56"/>
                        </w:rPr>
                      </w:pPr>
                      <w:r w:rsidRPr="003B3C51">
                        <w:rPr>
                          <w:b/>
                          <w:i/>
                          <w:color w:val="F2F2F2" w:themeColor="background1" w:themeShade="F2"/>
                          <w:sz w:val="56"/>
                        </w:rPr>
                        <w:t>PROGRAM-ART</w:t>
                      </w:r>
                    </w:p>
                    <w:p w:rsidR="003B3C51" w:rsidRPr="003B3C51" w:rsidRDefault="003B3C51" w:rsidP="003B3C51">
                      <w:pPr>
                        <w:rPr>
                          <w:b/>
                          <w:i/>
                          <w:color w:val="F2F2F2" w:themeColor="background1" w:themeShade="F2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B66F73" wp14:editId="51DE8337">
                <wp:simplePos x="0" y="0"/>
                <wp:positionH relativeFrom="column">
                  <wp:posOffset>1856740</wp:posOffset>
                </wp:positionH>
                <wp:positionV relativeFrom="paragraph">
                  <wp:posOffset>1125855</wp:posOffset>
                </wp:positionV>
                <wp:extent cx="3342005" cy="11506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005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18" w:rsidRPr="00657418" w:rsidRDefault="003B3C51" w:rsidP="00657418">
                            <w:pPr>
                              <w:jc w:val="center"/>
                              <w:rPr>
                                <w:i/>
                                <w:sz w:val="140"/>
                                <w:szCs w:val="1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i/>
                                <w:sz w:val="140"/>
                                <w:szCs w:val="1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PLAN DE CLAIDAD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66F73" id="Rectangle 15" o:spid="_x0000_s1028" style="position:absolute;margin-left:146.2pt;margin-top:88.65pt;width:263.15pt;height:9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" filled="f" stroked="f" strokeweight="2pt">
                <v:textbox>
                  <w:txbxContent>
                    <w:p w:rsidR="00657418" w:rsidRPr="00657418" w:rsidRDefault="003B3C51" w:rsidP="00657418">
                      <w:pPr>
                        <w:jc w:val="center"/>
                        <w:rPr>
                          <w:i/>
                          <w:sz w:val="140"/>
                          <w:szCs w:val="1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i/>
                          <w:sz w:val="140"/>
                          <w:szCs w:val="1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PLAN DE CLAIDAD</w:t>
                      </w:r>
                    </w:p>
                  </w:txbxContent>
                </v:textbox>
              </v:rect>
            </w:pict>
          </mc:Fallback>
        </mc:AlternateContent>
      </w:r>
      <w:r w:rsidR="003B3C5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5CB928" wp14:editId="60382E1D">
                <wp:simplePos x="0" y="0"/>
                <wp:positionH relativeFrom="column">
                  <wp:posOffset>1621155</wp:posOffset>
                </wp:positionH>
                <wp:positionV relativeFrom="paragraph">
                  <wp:posOffset>8562975</wp:posOffset>
                </wp:positionV>
                <wp:extent cx="4010025" cy="695325"/>
                <wp:effectExtent l="0" t="0" r="0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00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3B3C51" w:rsidRDefault="00541D63" w:rsidP="00D42E04">
                            <w:pPr>
                              <w:ind w:right="481"/>
                              <w:jc w:val="right"/>
                              <w:rPr>
                                <w:b/>
                                <w:i/>
                                <w:color w:val="F2F2F2" w:themeColor="background1" w:themeShade="F2"/>
                                <w:sz w:val="5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2F2F2" w:themeColor="background1" w:themeShade="F2"/>
                                  <w:sz w:val="56"/>
                                </w:rPr>
                                <w:alias w:val="Publish Date"/>
                                <w:tag w:val=""/>
                                <w:id w:val="2057122570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5-06-05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B3C51" w:rsidRPr="003B3C51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56"/>
                                  </w:rPr>
                                  <w:t>05/06/2015</w:t>
                                </w:r>
                              </w:sdtContent>
                            </w:sdt>
                          </w:p>
                          <w:p w:rsidR="00B636DE" w:rsidRPr="002208D9" w:rsidRDefault="00B636DE">
                            <w:pPr>
                              <w:rPr>
                                <w:color w:val="F2F2F2" w:themeColor="background1" w:themeShade="F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CB928" id="_x0000_s1029" style="position:absolute;margin-left:127.65pt;margin-top:674.25pt;width:315.75pt;height:5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" filled="f" stroked="f">
                <v:textbox>
                  <w:txbxContent>
                    <w:p w:rsidR="00B636DE" w:rsidRPr="003B3C51" w:rsidRDefault="002D40E8" w:rsidP="00D42E04">
                      <w:pPr>
                        <w:ind w:right="481"/>
                        <w:jc w:val="right"/>
                        <w:rPr>
                          <w:b/>
                          <w:i/>
                          <w:color w:val="F2F2F2" w:themeColor="background1" w:themeShade="F2"/>
                          <w:sz w:val="5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2F2F2" w:themeColor="background1" w:themeShade="F2"/>
                            <w:sz w:val="56"/>
                          </w:rPr>
                          <w:alias w:val="Publish Date"/>
                          <w:tag w:val=""/>
                          <w:id w:val="2057122570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06-05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B3C51" w:rsidRPr="003B3C51">
                            <w:rPr>
                              <w:b/>
                              <w:i/>
                              <w:color w:val="F2F2F2" w:themeColor="background1" w:themeShade="F2"/>
                              <w:sz w:val="56"/>
                            </w:rPr>
                            <w:t>05/06/2015</w:t>
                          </w:r>
                        </w:sdtContent>
                      </w:sdt>
                    </w:p>
                    <w:p w:rsidR="00B636DE" w:rsidRPr="002208D9" w:rsidRDefault="00B636DE">
                      <w:pPr>
                        <w:rPr>
                          <w:color w:val="F2F2F2" w:themeColor="background1" w:themeShade="F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7418"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828643" wp14:editId="296568BF">
                <wp:simplePos x="0" y="0"/>
                <wp:positionH relativeFrom="column">
                  <wp:posOffset>197485</wp:posOffset>
                </wp:positionH>
                <wp:positionV relativeFrom="paragraph">
                  <wp:posOffset>1818640</wp:posOffset>
                </wp:positionV>
                <wp:extent cx="4632960" cy="2056130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205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657418" w:rsidRDefault="00B636DE" w:rsidP="00F73A60">
                            <w:pPr>
                              <w:jc w:val="right"/>
                              <w:rPr>
                                <w:i/>
                                <w:color w:val="71941A" w:themeColor="accent1" w:themeShade="BF"/>
                                <w:sz w:val="136"/>
                                <w:szCs w:val="136"/>
                              </w:rPr>
                            </w:pPr>
                            <w:r w:rsidRPr="00AE0282">
                              <w:rPr>
                                <w:color w:val="71941A" w:themeColor="accent1" w:themeShade="BF"/>
                                <w:sz w:val="144"/>
                                <w:szCs w:val="88"/>
                              </w:rPr>
                              <w:tab/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sz w:val="136"/>
                                  <w:szCs w:val="1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alias w:val="Título"/>
                                <w:id w:val="87767176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B3C51">
                                  <w:rPr>
                                    <w:i/>
                                    <w:color w:val="FFFFFF" w:themeColor="background1"/>
                                    <w:sz w:val="136"/>
                                    <w:szCs w:val="13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CALIDAD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286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5.55pt;margin-top:143.2pt;width:364.8pt;height:16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" filled="f" stroked="f">
                <v:textbox>
                  <w:txbxContent>
                    <w:p w:rsidR="00B636DE" w:rsidRPr="00657418" w:rsidRDefault="00B636DE" w:rsidP="00F73A60">
                      <w:pPr>
                        <w:jc w:val="right"/>
                        <w:rPr>
                          <w:i/>
                          <w:color w:val="71941A" w:themeColor="accent1" w:themeShade="BF"/>
                          <w:sz w:val="136"/>
                          <w:szCs w:val="136"/>
                        </w:rPr>
                      </w:pPr>
                      <w:r w:rsidRPr="00AE0282">
                        <w:rPr>
                          <w:color w:val="71941A" w:themeColor="accent1" w:themeShade="BF"/>
                          <w:sz w:val="144"/>
                          <w:szCs w:val="88"/>
                        </w:rPr>
                        <w:tab/>
                      </w:r>
                      <w:sdt>
                        <w:sdtPr>
                          <w:rPr>
                            <w:i/>
                            <w:color w:val="FFFFFF" w:themeColor="background1"/>
                            <w:sz w:val="136"/>
                            <w:szCs w:val="1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alias w:val="Título"/>
                          <w:id w:val="87767176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B3C51">
                            <w:rPr>
                              <w:i/>
                              <w:color w:val="FFFFFF" w:themeColor="background1"/>
                              <w:sz w:val="136"/>
                              <w:szCs w:val="1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CALIDAD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D42E0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8D4D3" wp14:editId="1F095621">
                <wp:simplePos x="0" y="0"/>
                <wp:positionH relativeFrom="column">
                  <wp:posOffset>-287656</wp:posOffset>
                </wp:positionH>
                <wp:positionV relativeFrom="paragraph">
                  <wp:posOffset>8199120</wp:posOffset>
                </wp:positionV>
                <wp:extent cx="1840865" cy="661670"/>
                <wp:effectExtent l="0" t="0" r="0" b="508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840865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9B42D2" w:rsidRDefault="00541D63" w:rsidP="00F73A60">
                            <w:pPr>
                              <w:ind w:left="1416" w:hanging="1416"/>
                              <w:rPr>
                                <w:b/>
                                <w:i/>
                                <w:color w:val="7F7F7F" w:themeColor="text1" w:themeTint="80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7F7F7F" w:themeColor="text1" w:themeTint="80"/>
                                  <w:sz w:val="36"/>
                                </w:rPr>
                                <w:alias w:val="Autor"/>
                                <w:id w:val="17674941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7406C">
                                  <w:rPr>
                                    <w:b/>
                                    <w:i/>
                                    <w:color w:val="7F7F7F" w:themeColor="text1" w:themeTint="80"/>
                                    <w:sz w:val="36"/>
                                    <w:lang w:val="es-CO"/>
                                  </w:rPr>
                                  <w:t>Program-Art</w:t>
                                </w:r>
                              </w:sdtContent>
                            </w:sdt>
                            <w:r w:rsidR="003B3C51">
                              <w:rPr>
                                <w:b/>
                                <w:i/>
                                <w:color w:val="7F7F7F" w:themeColor="text1" w:themeTint="80"/>
                                <w:sz w:val="36"/>
                              </w:rPr>
                              <w:t>-CDM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8D4D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-22.65pt;margin-top:645.6pt;width:144.95pt;height:52.1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" filled="f" stroked="f">
                <v:textbox>
                  <w:txbxContent>
                    <w:p w:rsidR="00B636DE" w:rsidRPr="009B42D2" w:rsidRDefault="00D37D6B" w:rsidP="00F73A60">
                      <w:pPr>
                        <w:ind w:left="1416" w:hanging="1416"/>
                        <w:rPr>
                          <w:b/>
                          <w:i/>
                          <w:color w:val="7F7F7F" w:themeColor="text1" w:themeTint="80"/>
                          <w:sz w:val="3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7F7F7F" w:themeColor="text1" w:themeTint="80"/>
                            <w:sz w:val="36"/>
                          </w:rPr>
                          <w:alias w:val="Autor"/>
                          <w:id w:val="17674941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7406C">
                            <w:rPr>
                              <w:b/>
                              <w:i/>
                              <w:color w:val="7F7F7F" w:themeColor="text1" w:themeTint="80"/>
                              <w:sz w:val="36"/>
                              <w:lang w:val="es-CO"/>
                            </w:rPr>
                            <w:t>Program-Art</w:t>
                          </w:r>
                        </w:sdtContent>
                      </w:sdt>
                      <w:r w:rsidR="003B3C51">
                        <w:rPr>
                          <w:b/>
                          <w:i/>
                          <w:color w:val="7F7F7F" w:themeColor="text1" w:themeTint="80"/>
                          <w:sz w:val="36"/>
                        </w:rPr>
                        <w:t>-CDM</w:t>
                      </w:r>
                    </w:p>
                  </w:txbxContent>
                </v:textbox>
              </v:shape>
            </w:pict>
          </mc:Fallback>
        </mc:AlternateContent>
      </w:r>
      <w:r w:rsidR="00D42E04"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A01AA" wp14:editId="005EA0CB">
                <wp:simplePos x="0" y="0"/>
                <wp:positionH relativeFrom="column">
                  <wp:posOffset>-2121119</wp:posOffset>
                </wp:positionH>
                <wp:positionV relativeFrom="paragraph">
                  <wp:posOffset>661670</wp:posOffset>
                </wp:positionV>
                <wp:extent cx="8008620" cy="9568815"/>
                <wp:effectExtent l="0" t="0" r="0" b="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8620" cy="9568815"/>
                        </a:xfrm>
                        <a:prstGeom prst="parallelogram">
                          <a:avLst>
                            <a:gd name="adj" fmla="val 56689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64A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26" type="#_x0000_t7" style="position:absolute;margin-left:-167pt;margin-top:52.1pt;width:630.6pt;height:753.4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" adj="12245" fillcolor="#3c8890 [2405]" stroked="f" strokeweight="6pt"/>
            </w:pict>
          </mc:Fallback>
        </mc:AlternateContent>
      </w:r>
      <w:r w:rsidR="00D42E04"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32A31" wp14:editId="49E66EEB">
                <wp:simplePos x="0" y="0"/>
                <wp:positionH relativeFrom="column">
                  <wp:posOffset>-1337945</wp:posOffset>
                </wp:positionH>
                <wp:positionV relativeFrom="paragraph">
                  <wp:posOffset>6936740</wp:posOffset>
                </wp:positionV>
                <wp:extent cx="3531235" cy="3071495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3071495"/>
                        </a:xfrm>
                        <a:prstGeom prst="parallelogram">
                          <a:avLst>
                            <a:gd name="adj" fmla="val 4925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434DB" id="Oval 21" o:spid="_x0000_s1026" type="#_x0000_t7" style="position:absolute;margin-left:-105.35pt;margin-top:546.2pt;width:278.05pt;height:241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" adj="9254" fillcolor="#d8d8d8 [2732]" stroked="f" strokeweight="6pt"/>
            </w:pict>
          </mc:Fallback>
        </mc:AlternateContent>
      </w:r>
      <w:r w:rsidR="00D42E04"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A1466" wp14:editId="572D5D87">
                <wp:simplePos x="0" y="0"/>
                <wp:positionH relativeFrom="column">
                  <wp:posOffset>-1495644</wp:posOffset>
                </wp:positionH>
                <wp:positionV relativeFrom="paragraph">
                  <wp:posOffset>6810375</wp:posOffset>
                </wp:positionV>
                <wp:extent cx="3905885" cy="3232785"/>
                <wp:effectExtent l="0" t="0" r="0" b="57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3232785"/>
                        </a:xfrm>
                        <a:prstGeom prst="parallelogram">
                          <a:avLst>
                            <a:gd name="adj" fmla="val 50359"/>
                          </a:avLst>
                        </a:prstGeom>
                        <a:solidFill>
                          <a:schemeClr val="accent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AE07" id="Oval 20" o:spid="_x0000_s1026" type="#_x0000_t7" style="position:absolute;margin-left:-117.75pt;margin-top:536.25pt;width:307.55pt;height:25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" adj="9003" fillcolor="#98c723 [3204]" stroked="f" strokeweight="6pt"/>
            </w:pict>
          </mc:Fallback>
        </mc:AlternateContent>
      </w:r>
      <w:r w:rsidR="00D42E04"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69E108" wp14:editId="32EAB358">
                <wp:simplePos x="0" y="0"/>
                <wp:positionH relativeFrom="column">
                  <wp:posOffset>-1156861</wp:posOffset>
                </wp:positionH>
                <wp:positionV relativeFrom="paragraph">
                  <wp:posOffset>8198069</wp:posOffset>
                </wp:positionV>
                <wp:extent cx="7131050" cy="5384800"/>
                <wp:effectExtent l="0" t="0" r="0" b="63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0" cy="5384800"/>
                        </a:xfrm>
                        <a:prstGeom prst="parallelogram">
                          <a:avLst>
                            <a:gd name="adj" fmla="val 46956"/>
                          </a:avLst>
                        </a:prstGeom>
                        <a:solidFill>
                          <a:schemeClr val="accent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C6CB" id="Parallelogram 31" o:spid="_x0000_s1026" type="#_x0000_t7" style="position:absolute;margin-left:-91.1pt;margin-top:645.5pt;width:561.5pt;height:424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" adj="7659" fillcolor="#98c723 [3204]" stroked="f" strokeweight="6pt"/>
            </w:pict>
          </mc:Fallback>
        </mc:AlternateContent>
      </w:r>
      <w:r w:rsidR="00D42E04"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9244B0" wp14:editId="4261F38C">
                <wp:simplePos x="0" y="0"/>
                <wp:positionH relativeFrom="column">
                  <wp:posOffset>-1629826</wp:posOffset>
                </wp:positionH>
                <wp:positionV relativeFrom="paragraph">
                  <wp:posOffset>3752193</wp:posOffset>
                </wp:positionV>
                <wp:extent cx="7635240" cy="7011035"/>
                <wp:effectExtent l="0" t="0" r="3810" b="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7011035"/>
                        </a:xfrm>
                        <a:prstGeom prst="parallelogram">
                          <a:avLst>
                            <a:gd name="adj" fmla="val 46587"/>
                          </a:avLst>
                        </a:prstGeom>
                        <a:solidFill>
                          <a:schemeClr val="accent5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2525" id="Parallelogram 4" o:spid="_x0000_s1026" type="#_x0000_t7" style="position:absolute;margin-left:-128.35pt;margin-top:295.45pt;width:601.2pt;height:552.0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" adj="9240" fillcolor="#e0773c [3208]" stroked="f" strokeweight="6pt"/>
            </w:pict>
          </mc:Fallback>
        </mc:AlternateContent>
      </w:r>
      <w:r w:rsidR="00D42E04"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CB253C" wp14:editId="2D6020ED">
                <wp:simplePos x="0" y="0"/>
                <wp:positionH relativeFrom="column">
                  <wp:posOffset>-2920781</wp:posOffset>
                </wp:positionH>
                <wp:positionV relativeFrom="paragraph">
                  <wp:posOffset>2459355</wp:posOffset>
                </wp:positionV>
                <wp:extent cx="7635240" cy="7011035"/>
                <wp:effectExtent l="0" t="0" r="3810" b="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7011035"/>
                        </a:xfrm>
                        <a:prstGeom prst="parallelogram">
                          <a:avLst>
                            <a:gd name="adj" fmla="val 43889"/>
                          </a:avLst>
                        </a:prstGeom>
                        <a:solidFill>
                          <a:schemeClr val="accent3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20AE" id="Parallelogram 30" o:spid="_x0000_s1026" type="#_x0000_t7" style="position:absolute;margin-left:-230pt;margin-top:193.65pt;width:601.2pt;height:552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" adj="8705" fillcolor="#deae00 [3206]" stroked="f" strokeweight="6pt"/>
            </w:pict>
          </mc:Fallback>
        </mc:AlternateContent>
      </w:r>
      <w:r w:rsidR="00D42E04"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DBEB6E" wp14:editId="1EE3B1CE">
                <wp:simplePos x="0" y="0"/>
                <wp:positionH relativeFrom="column">
                  <wp:posOffset>-3868420</wp:posOffset>
                </wp:positionH>
                <wp:positionV relativeFrom="paragraph">
                  <wp:posOffset>-567690</wp:posOffset>
                </wp:positionV>
                <wp:extent cx="12359640" cy="11330305"/>
                <wp:effectExtent l="0" t="0" r="3810" b="444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640" cy="11330305"/>
                        </a:xfrm>
                        <a:prstGeom prst="parallelogram">
                          <a:avLst>
                            <a:gd name="adj" fmla="val 44203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0584" id="Parallelogram 7" o:spid="_x0000_s1026" type="#_x0000_t7" style="position:absolute;margin-left:-304.6pt;margin-top:-44.7pt;width:973.2pt;height:892.15pt;z-index:2516490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" adj="8753" fillcolor="#bcdfe3 [1301]" stroked="f" strokeweight="6pt"/>
            </w:pict>
          </mc:Fallback>
        </mc:AlternateContent>
      </w:r>
      <w:r w:rsidR="00751268">
        <w:rPr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F38371" wp14:editId="460646DD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487322" w:rsidRDefault="00B636DE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381792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2015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B636DE" w:rsidRPr="00613AEA" w:rsidRDefault="00B636DE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383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margin-left:563.5pt;margin-top:372.65pt;width:231.05pt;height:22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+y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xsxGt2Jey+oJ&#10;FKwkCAxkCnMPFo1U3zEaYIZkWH/bUsUwat8LeAVJSIgdOm5DpvMINurcsj63UFECVIYNRuNyacZB&#10;te0V3zQQaXx3Qt7Cy6m5E/VzVof3BnPCcTvMNDuIzvfO63nyLn4B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mEd+y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B636DE" w:rsidRPr="00487322" w:rsidRDefault="00B636DE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381792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2015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B636DE" w:rsidRPr="00613AEA" w:rsidRDefault="00B636DE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CO" w:eastAsia="es-CO"/>
        </w:rPr>
        <mc:AlternateContent>
          <mc:Choice Requires="wps">
            <w:drawing>
              <wp:inline distT="0" distB="0" distL="0" distR="0" wp14:anchorId="79D97631" wp14:editId="26983F99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D6DDC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B6475" w:rsidRDefault="006B6475" w:rsidP="006B6475">
      <w:pPr>
        <w:rPr>
          <w:lang w:val="pt-BR"/>
        </w:rPr>
      </w:pPr>
    </w:p>
    <w:p w:rsidR="006B6475" w:rsidRDefault="006B6475" w:rsidP="006B6475">
      <w:pPr>
        <w:rPr>
          <w:lang w:val="pt-BR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6475" w:rsidRPr="00FE319B" w:rsidRDefault="006B6475" w:rsidP="006B6475">
          <w:pPr>
            <w:pStyle w:val="TtulodeTDC"/>
            <w:rPr>
              <w:lang w:val="pt-BR"/>
            </w:rPr>
          </w:pPr>
          <w:r w:rsidRPr="00FE319B">
            <w:rPr>
              <w:lang w:val="pt-BR"/>
            </w:rPr>
            <w:t>Contenido</w:t>
          </w:r>
        </w:p>
        <w:p w:rsidR="006B6475" w:rsidRDefault="0053624F">
          <w:pPr>
            <w:pStyle w:val="TDC1"/>
            <w:tabs>
              <w:tab w:val="right" w:leader="dot" w:pos="9743"/>
            </w:tabs>
            <w:rPr>
              <w:noProof/>
            </w:rPr>
          </w:pPr>
          <w:r>
            <w:fldChar w:fldCharType="begin"/>
          </w:r>
          <w:r w:rsidR="006B6475">
            <w:instrText xml:space="preserve"> TOC \o "1-3" \h \z \u </w:instrText>
          </w:r>
          <w:r>
            <w:fldChar w:fldCharType="separate"/>
          </w:r>
          <w:hyperlink w:anchor="_Toc379028885" w:history="1">
            <w:r w:rsidR="00FA1299">
              <w:rPr>
                <w:rStyle w:val="Hipervnculo"/>
                <w:noProof/>
                <w:lang w:val="pt-BR"/>
              </w:rPr>
              <w:t>Introduccion</w:t>
            </w:r>
            <w:r w:rsidR="006B6475">
              <w:rPr>
                <w:noProof/>
                <w:webHidden/>
              </w:rPr>
              <w:tab/>
            </w:r>
          </w:hyperlink>
          <w:r w:rsidR="00FA1299">
            <w:rPr>
              <w:noProof/>
            </w:rPr>
            <w:t>3</w:t>
          </w:r>
        </w:p>
        <w:p w:rsidR="006B6475" w:rsidRDefault="00FA1299" w:rsidP="00FA1299">
          <w:pPr>
            <w:pStyle w:val="TDC2"/>
            <w:tabs>
              <w:tab w:val="right" w:leader="dot" w:pos="9743"/>
            </w:tabs>
            <w:ind w:left="0"/>
            <w:rPr>
              <w:noProof/>
            </w:rPr>
          </w:pPr>
          <w:r>
            <w:t>Objetivos</w:t>
          </w:r>
          <w:r w:rsidR="00A7406C">
            <w:t>………………………………………………………………………………………………………………………………………………………..4</w:t>
          </w:r>
          <w:hyperlink w:anchor="_Toc379028886" w:history="1"/>
        </w:p>
        <w:p w:rsidR="006B6475" w:rsidRDefault="00541D63" w:rsidP="00FA1299">
          <w:pPr>
            <w:pStyle w:val="TDC3"/>
            <w:tabs>
              <w:tab w:val="right" w:leader="dot" w:pos="9743"/>
            </w:tabs>
            <w:ind w:left="0"/>
            <w:rPr>
              <w:noProof/>
            </w:rPr>
          </w:pPr>
          <w:hyperlink w:anchor="_Toc379028887" w:history="1">
            <w:r w:rsidR="00FA1299">
              <w:rPr>
                <w:rStyle w:val="Hipervnculo"/>
                <w:noProof/>
                <w:lang w:val="pt-BR"/>
              </w:rPr>
              <w:t>Plan de calidad</w:t>
            </w:r>
            <w:r w:rsidR="006B6475">
              <w:rPr>
                <w:noProof/>
                <w:webHidden/>
              </w:rPr>
              <w:tab/>
            </w:r>
            <w:r w:rsidR="0053624F"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_Toc379028887 \h </w:instrText>
            </w:r>
            <w:r w:rsidR="0053624F">
              <w:rPr>
                <w:noProof/>
                <w:webHidden/>
              </w:rPr>
            </w:r>
            <w:r w:rsidR="0053624F">
              <w:rPr>
                <w:noProof/>
                <w:webHidden/>
              </w:rPr>
              <w:fldChar w:fldCharType="separate"/>
            </w:r>
            <w:r w:rsidR="003B3C51">
              <w:rPr>
                <w:noProof/>
                <w:webHidden/>
              </w:rPr>
              <w:t>2</w:t>
            </w:r>
            <w:r w:rsidR="0053624F">
              <w:rPr>
                <w:noProof/>
                <w:webHidden/>
              </w:rPr>
              <w:fldChar w:fldCharType="end"/>
            </w:r>
          </w:hyperlink>
        </w:p>
        <w:p w:rsidR="006B6475" w:rsidRDefault="00FA1299" w:rsidP="00FA1299">
          <w:r>
            <w:rPr>
              <w:lang w:eastAsia="es-AR"/>
            </w:rPr>
            <w:t>Conclusiones…………………………………………………………………………………………………………………………………………………..2</w:t>
          </w:r>
          <w:r w:rsidR="0053624F">
            <w:fldChar w:fldCharType="end"/>
          </w:r>
        </w:p>
      </w:sdtContent>
    </w:sdt>
    <w:p w:rsidR="006B6475" w:rsidRPr="006B6475" w:rsidRDefault="00E9533F" w:rsidP="006A5F48">
      <w:pPr>
        <w:tabs>
          <w:tab w:val="left" w:pos="7742"/>
        </w:tabs>
      </w:pPr>
      <w:r>
        <w:tab/>
      </w:r>
    </w:p>
    <w:p w:rsidR="007B7BBB" w:rsidRDefault="007B7BBB" w:rsidP="00F92E05"/>
    <w:p w:rsidR="0008470B" w:rsidRDefault="0008470B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/>
    <w:p w:rsidR="00FA1299" w:rsidRDefault="00FA1299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33CE5D" wp14:editId="2E8089F9">
                <wp:simplePos x="0" y="0"/>
                <wp:positionH relativeFrom="column">
                  <wp:posOffset>1477645</wp:posOffset>
                </wp:positionH>
                <wp:positionV relativeFrom="paragraph">
                  <wp:posOffset>215265</wp:posOffset>
                </wp:positionV>
                <wp:extent cx="6524625" cy="1447800"/>
                <wp:effectExtent l="0" t="0" r="9525" b="0"/>
                <wp:wrapNone/>
                <wp:docPr id="9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447800"/>
                        </a:xfrm>
                        <a:prstGeom prst="parallelogram">
                          <a:avLst>
                            <a:gd name="adj" fmla="val 51695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C361" id="Parallelogram 37" o:spid="_x0000_s1026" type="#_x0000_t7" style="position:absolute;margin-left:116.35pt;margin-top:16.95pt;width:513.75pt;height:11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" adj="2478" fillcolor="#c6b398 [2137]" stroked="f" strokeweight="2pt">
                <v:fill color2="#ebe4db [761]" rotate="t" focusposition=".5,.5" focussize="" colors="0 #d5bfa5;.5 #e3d7c8;1 #f1ebe4" focus="100%" type="gradientRadial"/>
              </v:shape>
            </w:pict>
          </mc:Fallback>
        </mc:AlternateContent>
      </w:r>
    </w:p>
    <w:p w:rsidR="00FA1299" w:rsidRDefault="00A7406C" w:rsidP="00A7406C">
      <w:pPr>
        <w:tabs>
          <w:tab w:val="left" w:pos="5820"/>
        </w:tabs>
        <w:rPr>
          <w:sz w:val="32"/>
        </w:rPr>
      </w:pPr>
      <w:r>
        <w:rPr>
          <w:sz w:val="32"/>
        </w:rPr>
        <w:tab/>
      </w:r>
    </w:p>
    <w:p w:rsidR="00FA1299" w:rsidRDefault="00FA1299" w:rsidP="00FA1299">
      <w:pPr>
        <w:jc w:val="center"/>
        <w:rPr>
          <w:b/>
          <w:i/>
          <w:color w:val="FFFFFF" w:themeColor="background1"/>
          <w:sz w:val="44"/>
        </w:rPr>
      </w:pPr>
      <w:r w:rsidRPr="00FA1299">
        <w:rPr>
          <w:color w:val="FFFFFF" w:themeColor="background1"/>
          <w:sz w:val="44"/>
        </w:rPr>
        <w:t xml:space="preserve">                 </w:t>
      </w:r>
      <w:r w:rsidRPr="00FA1299">
        <w:rPr>
          <w:b/>
          <w:i/>
          <w:color w:val="FFFFFF" w:themeColor="background1"/>
          <w:sz w:val="44"/>
        </w:rPr>
        <w:t xml:space="preserve"> </w:t>
      </w:r>
      <w:r>
        <w:rPr>
          <w:b/>
          <w:i/>
          <w:color w:val="FFFFFF" w:themeColor="background1"/>
          <w:sz w:val="44"/>
        </w:rPr>
        <w:t xml:space="preserve">                     </w:t>
      </w:r>
      <w:r w:rsidR="00381792">
        <w:rPr>
          <w:b/>
          <w:i/>
          <w:color w:val="FFFFFF" w:themeColor="background1"/>
          <w:sz w:val="44"/>
        </w:rPr>
        <w:t>INTRODUCCIÓ</w:t>
      </w:r>
      <w:bookmarkStart w:id="0" w:name="_GoBack"/>
      <w:bookmarkEnd w:id="0"/>
      <w:r w:rsidRPr="00FA1299">
        <w:rPr>
          <w:b/>
          <w:i/>
          <w:color w:val="FFFFFF" w:themeColor="background1"/>
          <w:sz w:val="44"/>
        </w:rPr>
        <w:t>N</w:t>
      </w:r>
    </w:p>
    <w:p w:rsidR="00FA1299" w:rsidRDefault="00A7406C" w:rsidP="00A7406C">
      <w:pPr>
        <w:tabs>
          <w:tab w:val="left" w:pos="4224"/>
        </w:tabs>
        <w:rPr>
          <w:b/>
          <w:i/>
          <w:color w:val="FFFFFF" w:themeColor="background1"/>
          <w:sz w:val="44"/>
        </w:rPr>
      </w:pPr>
      <w:r>
        <w:rPr>
          <w:b/>
          <w:i/>
          <w:color w:val="FFFFFF" w:themeColor="background1"/>
          <w:sz w:val="44"/>
        </w:rPr>
        <w:tab/>
      </w:r>
    </w:p>
    <w:p w:rsidR="00FA1299" w:rsidRPr="00FA1299" w:rsidRDefault="00FA1299" w:rsidP="00FA1299">
      <w:pPr>
        <w:rPr>
          <w:b/>
          <w:i/>
          <w:sz w:val="44"/>
        </w:rPr>
      </w:pPr>
    </w:p>
    <w:p w:rsidR="00FA1299" w:rsidRDefault="00FA1299" w:rsidP="00FA1299">
      <w:pPr>
        <w:rPr>
          <w:rFonts w:ascii="Times New Roman" w:hAnsi="Times New Roman" w:cs="Times New Roman"/>
          <w:sz w:val="24"/>
        </w:rPr>
      </w:pPr>
      <w:r w:rsidRPr="006F17FB">
        <w:rPr>
          <w:rFonts w:ascii="Times New Roman" w:hAnsi="Times New Roman" w:cs="Times New Roman"/>
          <w:sz w:val="24"/>
        </w:rPr>
        <w:t xml:space="preserve">En el plan de calidad </w:t>
      </w:r>
      <w:r w:rsidR="006F17FB" w:rsidRPr="006F17FB">
        <w:rPr>
          <w:rFonts w:ascii="Times New Roman" w:hAnsi="Times New Roman" w:cs="Times New Roman"/>
          <w:sz w:val="24"/>
        </w:rPr>
        <w:t xml:space="preserve">podremos conocer algunos ítems que se necesitan a la hora de desarrollar un sistema adecuado </w:t>
      </w:r>
      <w:r w:rsidR="006F17FB">
        <w:rPr>
          <w:rFonts w:ascii="Times New Roman" w:hAnsi="Times New Roman" w:cs="Times New Roman"/>
          <w:sz w:val="24"/>
        </w:rPr>
        <w:t>y que cumpla con las normas de calidad establecidas para brindar un mejor producto.</w:t>
      </w: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A85A7D" wp14:editId="65A43F4E">
                <wp:simplePos x="0" y="0"/>
                <wp:positionH relativeFrom="column">
                  <wp:posOffset>1333500</wp:posOffset>
                </wp:positionH>
                <wp:positionV relativeFrom="paragraph">
                  <wp:posOffset>309245</wp:posOffset>
                </wp:positionV>
                <wp:extent cx="6524625" cy="1447800"/>
                <wp:effectExtent l="0" t="0" r="9525" b="0"/>
                <wp:wrapNone/>
                <wp:docPr id="1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447800"/>
                        </a:xfrm>
                        <a:prstGeom prst="parallelogram">
                          <a:avLst>
                            <a:gd name="adj" fmla="val 51695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FB" w:rsidRDefault="006F17FB" w:rsidP="006F17FB"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44"/>
                              </w:rPr>
                              <w:t xml:space="preserve">                        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5A7D" id="Parallelogram 37" o:spid="_x0000_s1033" type="#_x0000_t7" style="position:absolute;margin-left:105pt;margin-top:24.35pt;width:513.75pt;height:11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" adj="2478" fillcolor="#c6b398 [2137]" stroked="f" strokeweight="2pt">
                <v:fill color2="#ebe4db [761]" rotate="t" focusposition=".5,.5" focussize="" colors="0 #d5bfa5;.5 #e3d7c8;1 #f1ebe4" focus="100%" type="gradientRadial"/>
                <v:textbox>
                  <w:txbxContent>
                    <w:p w:rsidR="006F17FB" w:rsidRDefault="006F17FB" w:rsidP="006F17FB">
                      <w:r>
                        <w:rPr>
                          <w:b/>
                          <w:i/>
                          <w:color w:val="FFFFFF" w:themeColor="background1"/>
                          <w:sz w:val="44"/>
                        </w:rPr>
                        <w:t xml:space="preserve">                         OBJETIVOS</w:t>
                      </w:r>
                    </w:p>
                  </w:txbxContent>
                </v:textbox>
              </v:shape>
            </w:pict>
          </mc:Fallback>
        </mc:AlternateContent>
      </w: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 GENERAL</w:t>
      </w:r>
    </w:p>
    <w:p w:rsidR="006F17FB" w:rsidRDefault="0041405F" w:rsidP="00FA1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40"/>
        </w:rPr>
        <w:t>-</w:t>
      </w:r>
      <w:r w:rsidR="006F17FB">
        <w:rPr>
          <w:rFonts w:ascii="Times New Roman" w:hAnsi="Times New Roman" w:cs="Times New Roman"/>
          <w:sz w:val="24"/>
        </w:rPr>
        <w:t>Mejorar la calidad del sistema Program-art para brindar un mejor producto a los usuarios.</w:t>
      </w:r>
    </w:p>
    <w:p w:rsidR="00633D8C" w:rsidRDefault="00633D8C" w:rsidP="00FA1299">
      <w:pPr>
        <w:rPr>
          <w:rFonts w:ascii="Times New Roman" w:hAnsi="Times New Roman" w:cs="Times New Roman"/>
          <w:sz w:val="24"/>
        </w:rPr>
      </w:pPr>
    </w:p>
    <w:p w:rsidR="006F17FB" w:rsidRDefault="006F17FB" w:rsidP="00FA1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 ESPECIFICOS</w:t>
      </w:r>
    </w:p>
    <w:p w:rsidR="0041405F" w:rsidRPr="0041405F" w:rsidRDefault="0041405F" w:rsidP="00FA1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40"/>
        </w:rPr>
        <w:t>-</w:t>
      </w:r>
      <w:r>
        <w:rPr>
          <w:rFonts w:ascii="Times New Roman" w:hAnsi="Times New Roman" w:cs="Times New Roman"/>
          <w:sz w:val="24"/>
        </w:rPr>
        <w:t>Mejorar la calidad de las pantallas del sistema.</w:t>
      </w:r>
    </w:p>
    <w:p w:rsidR="0041405F" w:rsidRPr="0041405F" w:rsidRDefault="0041405F" w:rsidP="004140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40"/>
        </w:rPr>
        <w:t>-</w:t>
      </w:r>
      <w:r>
        <w:rPr>
          <w:rFonts w:ascii="Times New Roman" w:hAnsi="Times New Roman" w:cs="Times New Roman"/>
          <w:sz w:val="24"/>
        </w:rPr>
        <w:t>Mejorar la calidad de los procesos del sistema.</w:t>
      </w: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40"/>
        </w:rPr>
        <w:t>-</w:t>
      </w:r>
      <w:r>
        <w:rPr>
          <w:rFonts w:ascii="Times New Roman" w:hAnsi="Times New Roman" w:cs="Times New Roman"/>
          <w:sz w:val="24"/>
        </w:rPr>
        <w:t>Mejorar la calidad de la interacción con el sistema.</w:t>
      </w: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pPr w:leftFromText="141" w:rightFromText="141" w:vertAnchor="page" w:horzAnchor="margin" w:tblpXSpec="center" w:tblpY="1831"/>
        <w:tblW w:w="8907" w:type="dxa"/>
        <w:tblLook w:val="04A0" w:firstRow="1" w:lastRow="0" w:firstColumn="1" w:lastColumn="0" w:noHBand="0" w:noVBand="1"/>
      </w:tblPr>
      <w:tblGrid>
        <w:gridCol w:w="1273"/>
        <w:gridCol w:w="22"/>
        <w:gridCol w:w="16"/>
        <w:gridCol w:w="9"/>
        <w:gridCol w:w="6"/>
        <w:gridCol w:w="12"/>
        <w:gridCol w:w="1378"/>
        <w:gridCol w:w="109"/>
        <w:gridCol w:w="9"/>
        <w:gridCol w:w="7"/>
        <w:gridCol w:w="15"/>
        <w:gridCol w:w="1823"/>
        <w:gridCol w:w="106"/>
        <w:gridCol w:w="7"/>
        <w:gridCol w:w="59"/>
        <w:gridCol w:w="1584"/>
        <w:gridCol w:w="29"/>
        <w:gridCol w:w="36"/>
        <w:gridCol w:w="7"/>
        <w:gridCol w:w="54"/>
        <w:gridCol w:w="1397"/>
        <w:gridCol w:w="7"/>
        <w:gridCol w:w="51"/>
        <w:gridCol w:w="7"/>
        <w:gridCol w:w="9"/>
        <w:gridCol w:w="875"/>
      </w:tblGrid>
      <w:tr w:rsidR="0041405F" w:rsidRPr="00AD5868" w:rsidTr="00633D8C">
        <w:tc>
          <w:tcPr>
            <w:tcW w:w="1338" w:type="dxa"/>
            <w:gridSpan w:val="6"/>
          </w:tcPr>
          <w:p w:rsidR="0041405F" w:rsidRPr="00AD5868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N°</w:t>
            </w:r>
          </w:p>
        </w:tc>
        <w:tc>
          <w:tcPr>
            <w:tcW w:w="1378" w:type="dxa"/>
          </w:tcPr>
          <w:p w:rsidR="0041405F" w:rsidRPr="00A35811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1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1963" w:type="dxa"/>
            <w:gridSpan w:val="5"/>
          </w:tcPr>
          <w:p w:rsidR="0041405F" w:rsidRPr="00A35811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11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756" w:type="dxa"/>
            <w:gridSpan w:val="4"/>
          </w:tcPr>
          <w:p w:rsidR="0041405F" w:rsidRPr="00A35811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11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1523" w:type="dxa"/>
            <w:gridSpan w:val="5"/>
          </w:tcPr>
          <w:p w:rsidR="0041405F" w:rsidRPr="00A35811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11">
              <w:rPr>
                <w:rFonts w:ascii="Times New Roman" w:hAnsi="Times New Roman" w:cs="Times New Roman"/>
                <w:sz w:val="24"/>
                <w:szCs w:val="24"/>
              </w:rPr>
              <w:t>Responsables</w:t>
            </w:r>
          </w:p>
        </w:tc>
        <w:tc>
          <w:tcPr>
            <w:tcW w:w="949" w:type="dxa"/>
            <w:gridSpan w:val="5"/>
          </w:tcPr>
          <w:p w:rsidR="0041405F" w:rsidRPr="00A35811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Fecha </w:t>
            </w:r>
          </w:p>
        </w:tc>
      </w:tr>
      <w:tr w:rsidR="0041405F" w:rsidRPr="00AD5868" w:rsidTr="00633D8C">
        <w:tc>
          <w:tcPr>
            <w:tcW w:w="8907" w:type="dxa"/>
            <w:gridSpan w:val="26"/>
          </w:tcPr>
          <w:p w:rsidR="0041405F" w:rsidRPr="00D213E1" w:rsidRDefault="0041405F" w:rsidP="00633D8C">
            <w:pPr>
              <w:rPr>
                <w:b/>
                <w:i/>
              </w:rPr>
            </w:pPr>
            <w:r w:rsidRPr="00D213E1">
              <w:rPr>
                <w:b/>
                <w:i/>
              </w:rPr>
              <w:t>Efectividad.</w:t>
            </w:r>
          </w:p>
        </w:tc>
      </w:tr>
      <w:tr w:rsidR="0041405F" w:rsidRPr="00AD5868" w:rsidTr="00633D8C">
        <w:tc>
          <w:tcPr>
            <w:tcW w:w="1338" w:type="dxa"/>
            <w:gridSpan w:val="6"/>
          </w:tcPr>
          <w:p w:rsidR="0041405F" w:rsidRPr="00AD5868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78" w:type="dxa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Necesidad de ayuda.</w:t>
            </w:r>
          </w:p>
        </w:tc>
        <w:tc>
          <w:tcPr>
            <w:tcW w:w="1963" w:type="dxa"/>
            <w:gridSpan w:val="5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 w:cs="Times New Roman"/>
                <w:sz w:val="24"/>
                <w:szCs w:val="24"/>
              </w:rPr>
              <w:t xml:space="preserve">Frecuencia con la que los usuarios necesitan ayuda como resultado de quedar desorientado. </w:t>
            </w:r>
          </w:p>
        </w:tc>
        <w:tc>
          <w:tcPr>
            <w:tcW w:w="1756" w:type="dxa"/>
            <w:gridSpan w:val="4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 w:cs="Times New Roman"/>
                <w:sz w:val="24"/>
                <w:szCs w:val="24"/>
              </w:rPr>
              <w:t>Simplificar las tareas para que el usuario no tenga la necesidad de utilizar la ayuda frecuentemente.</w:t>
            </w:r>
          </w:p>
        </w:tc>
        <w:tc>
          <w:tcPr>
            <w:tcW w:w="1523" w:type="dxa"/>
            <w:gridSpan w:val="5"/>
          </w:tcPr>
          <w:p w:rsidR="0041405F" w:rsidRPr="00A35811" w:rsidRDefault="0041405F" w:rsidP="00633D8C">
            <w:pPr>
              <w:rPr>
                <w:rFonts w:ascii="Times New Roman" w:hAnsi="Times New Roman" w:cs="Times New Roman"/>
              </w:rPr>
            </w:pPr>
            <w:r w:rsidRPr="00A35811">
              <w:rPr>
                <w:rFonts w:ascii="Times New Roman" w:hAnsi="Times New Roman" w:cs="Times New Roman"/>
              </w:rPr>
              <w:t>Analista.</w:t>
            </w:r>
          </w:p>
        </w:tc>
        <w:tc>
          <w:tcPr>
            <w:tcW w:w="949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05F" w:rsidRPr="00AD5868" w:rsidTr="00633D8C">
        <w:tc>
          <w:tcPr>
            <w:tcW w:w="1338" w:type="dxa"/>
            <w:gridSpan w:val="6"/>
          </w:tcPr>
          <w:p w:rsidR="0041405F" w:rsidRPr="00AD5868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378" w:type="dxa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 w:cs="Times New Roman"/>
                <w:sz w:val="24"/>
                <w:szCs w:val="24"/>
              </w:rPr>
              <w:t>Tareas del usuario</w:t>
            </w:r>
          </w:p>
        </w:tc>
        <w:tc>
          <w:tcPr>
            <w:tcW w:w="1963" w:type="dxa"/>
            <w:gridSpan w:val="5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/>
                <w:sz w:val="24"/>
                <w:szCs w:val="24"/>
              </w:rPr>
              <w:t>Cantidad de tareas completadas satisfactoriamente por los usuarios</w:t>
            </w:r>
          </w:p>
        </w:tc>
        <w:tc>
          <w:tcPr>
            <w:tcW w:w="1756" w:type="dxa"/>
            <w:gridSpan w:val="4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 w:cs="Times New Roman"/>
                <w:sz w:val="24"/>
                <w:szCs w:val="24"/>
              </w:rPr>
              <w:t>Guiar al usuario en el desarrollo de las tareas para que las pueda completar sin inconvenientes.</w:t>
            </w:r>
          </w:p>
        </w:tc>
        <w:tc>
          <w:tcPr>
            <w:tcW w:w="1523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949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05F" w:rsidRPr="00AD5868" w:rsidTr="00633D8C">
        <w:tc>
          <w:tcPr>
            <w:tcW w:w="1338" w:type="dxa"/>
            <w:gridSpan w:val="6"/>
          </w:tcPr>
          <w:p w:rsidR="0041405F" w:rsidRPr="00AD5868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378" w:type="dxa"/>
          </w:tcPr>
          <w:p w:rsidR="0041405F" w:rsidRPr="00637900" w:rsidRDefault="0041405F" w:rsidP="00633D8C">
            <w:pPr>
              <w:rPr>
                <w:sz w:val="24"/>
                <w:szCs w:val="24"/>
              </w:rPr>
            </w:pPr>
            <w:r w:rsidRPr="00637900">
              <w:rPr>
                <w:rFonts w:ascii="Times New Roman" w:hAnsi="Times New Roman"/>
                <w:sz w:val="24"/>
                <w:szCs w:val="24"/>
              </w:rPr>
              <w:t>Exactitud de la tarea</w:t>
            </w:r>
          </w:p>
        </w:tc>
        <w:tc>
          <w:tcPr>
            <w:tcW w:w="1963" w:type="dxa"/>
            <w:gridSpan w:val="5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/>
                <w:sz w:val="24"/>
                <w:szCs w:val="24"/>
              </w:rPr>
              <w:t>Los usuarios realizan todas sus tareas siguiendo los procedimientos lógicos establecidos</w:t>
            </w:r>
          </w:p>
        </w:tc>
        <w:tc>
          <w:tcPr>
            <w:tcW w:w="1756" w:type="dxa"/>
            <w:gridSpan w:val="4"/>
          </w:tcPr>
          <w:p w:rsidR="0041405F" w:rsidRPr="00637900" w:rsidRDefault="0041405F" w:rsidP="00633D8C">
            <w:pPr>
              <w:rPr>
                <w:sz w:val="24"/>
                <w:szCs w:val="24"/>
              </w:rPr>
            </w:pPr>
            <w:r w:rsidRPr="00637900">
              <w:rPr>
                <w:rFonts w:ascii="Times New Roman" w:hAnsi="Times New Roman" w:cs="Times New Roman"/>
                <w:sz w:val="24"/>
                <w:szCs w:val="24"/>
              </w:rPr>
              <w:t>Lograr que el usuario realice los procesos de las actividades de forma adecuada.</w:t>
            </w:r>
          </w:p>
        </w:tc>
        <w:tc>
          <w:tcPr>
            <w:tcW w:w="1523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949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05F" w:rsidRPr="00AD5868" w:rsidTr="00633D8C">
        <w:tc>
          <w:tcPr>
            <w:tcW w:w="8907" w:type="dxa"/>
            <w:gridSpan w:val="26"/>
          </w:tcPr>
          <w:p w:rsidR="0041405F" w:rsidRPr="00D213E1" w:rsidRDefault="0041405F" w:rsidP="00633D8C">
            <w:pPr>
              <w:rPr>
                <w:rFonts w:cs="Times New Roman"/>
              </w:rPr>
            </w:pPr>
            <w:r w:rsidRPr="00D213E1">
              <w:rPr>
                <w:b/>
                <w:i/>
              </w:rPr>
              <w:t>Eficiencia</w:t>
            </w:r>
          </w:p>
        </w:tc>
      </w:tr>
      <w:tr w:rsidR="0041405F" w:rsidRPr="00AD5868" w:rsidTr="00633D8C">
        <w:tc>
          <w:tcPr>
            <w:tcW w:w="1338" w:type="dxa"/>
            <w:gridSpan w:val="6"/>
          </w:tcPr>
          <w:p w:rsidR="0041405F" w:rsidRPr="00AD5868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378" w:type="dxa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Carga de trabajo del usuario</w:t>
            </w:r>
          </w:p>
        </w:tc>
        <w:tc>
          <w:tcPr>
            <w:tcW w:w="1963" w:type="dxa"/>
            <w:gridSpan w:val="5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sz w:val="24"/>
                <w:szCs w:val="24"/>
              </w:rPr>
              <w:t>La tarea está diseñada para ser realizada de manera rápida e intuitiva.</w:t>
            </w:r>
          </w:p>
        </w:tc>
        <w:tc>
          <w:tcPr>
            <w:tcW w:w="1756" w:type="dxa"/>
            <w:gridSpan w:val="4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 w:cs="Times New Roman"/>
                <w:sz w:val="24"/>
                <w:szCs w:val="24"/>
              </w:rPr>
              <w:t>Obtener los resultados indicados de manera rápida y eficiente.</w:t>
            </w:r>
          </w:p>
        </w:tc>
        <w:tc>
          <w:tcPr>
            <w:tcW w:w="1523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949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05F" w:rsidRPr="00AD5868" w:rsidTr="00633D8C">
        <w:tc>
          <w:tcPr>
            <w:tcW w:w="1338" w:type="dxa"/>
            <w:gridSpan w:val="6"/>
          </w:tcPr>
          <w:p w:rsidR="0041405F" w:rsidRPr="00AD5868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378" w:type="dxa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sz w:val="24"/>
                <w:szCs w:val="24"/>
              </w:rPr>
              <w:t>Carga del sistema</w:t>
            </w:r>
          </w:p>
        </w:tc>
        <w:tc>
          <w:tcPr>
            <w:tcW w:w="1963" w:type="dxa"/>
            <w:gridSpan w:val="5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sz w:val="24"/>
                <w:szCs w:val="24"/>
              </w:rPr>
              <w:t>Procesos externos que pueden afectar el funcionamiento correcto de la aplicación.</w:t>
            </w:r>
          </w:p>
        </w:tc>
        <w:tc>
          <w:tcPr>
            <w:tcW w:w="1756" w:type="dxa"/>
            <w:gridSpan w:val="4"/>
          </w:tcPr>
          <w:p w:rsidR="0041405F" w:rsidRPr="00637900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00">
              <w:rPr>
                <w:rFonts w:ascii="Times New Roman" w:hAnsi="Times New Roman" w:cs="Times New Roman"/>
                <w:sz w:val="24"/>
                <w:szCs w:val="24"/>
              </w:rPr>
              <w:t>Alcanzar el adecuado funcionamiento de la aplicación sin que se vea afectada por procesos externos.</w:t>
            </w:r>
          </w:p>
        </w:tc>
        <w:tc>
          <w:tcPr>
            <w:tcW w:w="1523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</w:p>
        </w:tc>
        <w:tc>
          <w:tcPr>
            <w:tcW w:w="949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05F" w:rsidTr="00633D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907" w:type="dxa"/>
            <w:gridSpan w:val="26"/>
            <w:tcBorders>
              <w:bottom w:val="single" w:sz="4" w:space="0" w:color="auto"/>
            </w:tcBorders>
          </w:tcPr>
          <w:p w:rsidR="0041405F" w:rsidRPr="00D213E1" w:rsidRDefault="0041405F" w:rsidP="00633D8C">
            <w:pPr>
              <w:rPr>
                <w:b/>
                <w:i/>
              </w:rPr>
            </w:pPr>
            <w:r w:rsidRPr="00D213E1">
              <w:rPr>
                <w:b/>
                <w:i/>
              </w:rPr>
              <w:t>Satisfacción de usuario</w:t>
            </w:r>
          </w:p>
        </w:tc>
      </w:tr>
      <w:tr w:rsidR="0041405F" w:rsidTr="00633D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5"/>
        </w:trPr>
        <w:tc>
          <w:tcPr>
            <w:tcW w:w="1295" w:type="dxa"/>
            <w:gridSpan w:val="2"/>
          </w:tcPr>
          <w:p w:rsidR="0041405F" w:rsidRDefault="0041405F" w:rsidP="00633D8C">
            <w:r>
              <w:t>06</w:t>
            </w:r>
          </w:p>
        </w:tc>
        <w:tc>
          <w:tcPr>
            <w:tcW w:w="1421" w:type="dxa"/>
            <w:gridSpan w:val="5"/>
          </w:tcPr>
          <w:p w:rsidR="0041405F" w:rsidRDefault="0041405F" w:rsidP="00633D8C">
            <w:r w:rsidRPr="00CA0398">
              <w:rPr>
                <w:rFonts w:ascii="Times New Roman" w:hAnsi="Times New Roman"/>
                <w:szCs w:val="20"/>
                <w:lang w:val="es-MX"/>
              </w:rPr>
              <w:t>Calidad de resultados</w:t>
            </w:r>
          </w:p>
        </w:tc>
        <w:tc>
          <w:tcPr>
            <w:tcW w:w="1963" w:type="dxa"/>
            <w:gridSpan w:val="5"/>
          </w:tcPr>
          <w:p w:rsidR="0041405F" w:rsidRDefault="0041405F" w:rsidP="00633D8C">
            <w:r w:rsidRPr="00CA0398">
              <w:rPr>
                <w:szCs w:val="20"/>
              </w:rPr>
              <w:t>Las respuestas de la aplicación justifica las necesidades que llevan a usarla</w:t>
            </w:r>
          </w:p>
        </w:tc>
        <w:tc>
          <w:tcPr>
            <w:tcW w:w="1785" w:type="dxa"/>
            <w:gridSpan w:val="5"/>
          </w:tcPr>
          <w:p w:rsidR="0041405F" w:rsidRDefault="0041405F" w:rsidP="00633D8C">
            <w:r>
              <w:t xml:space="preserve">Hacer que la aplicación de respuestas claras cuando el usuario lo necesita </w:t>
            </w:r>
          </w:p>
        </w:tc>
        <w:tc>
          <w:tcPr>
            <w:tcW w:w="1501" w:type="dxa"/>
            <w:gridSpan w:val="5"/>
          </w:tcPr>
          <w:p w:rsidR="0041405F" w:rsidRDefault="0041405F" w:rsidP="00633D8C">
            <w:r>
              <w:t>Analista</w:t>
            </w:r>
          </w:p>
        </w:tc>
        <w:tc>
          <w:tcPr>
            <w:tcW w:w="942" w:type="dxa"/>
            <w:gridSpan w:val="4"/>
          </w:tcPr>
          <w:p w:rsidR="0041405F" w:rsidRDefault="0041405F" w:rsidP="00633D8C"/>
        </w:tc>
      </w:tr>
      <w:tr w:rsidR="0041405F" w:rsidTr="00633D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98"/>
        </w:trPr>
        <w:tc>
          <w:tcPr>
            <w:tcW w:w="1295" w:type="dxa"/>
            <w:gridSpan w:val="2"/>
          </w:tcPr>
          <w:p w:rsidR="0041405F" w:rsidRPr="00CA0398" w:rsidRDefault="0041405F" w:rsidP="00633D8C">
            <w:pPr>
              <w:rPr>
                <w:sz w:val="24"/>
              </w:rPr>
            </w:pPr>
            <w:r w:rsidRPr="00CA0398">
              <w:rPr>
                <w:sz w:val="24"/>
              </w:rPr>
              <w:t>07</w:t>
            </w:r>
          </w:p>
        </w:tc>
        <w:tc>
          <w:tcPr>
            <w:tcW w:w="1421" w:type="dxa"/>
            <w:gridSpan w:val="5"/>
          </w:tcPr>
          <w:p w:rsidR="0041405F" w:rsidRPr="00CA0398" w:rsidRDefault="0041405F" w:rsidP="00633D8C">
            <w:pPr>
              <w:rPr>
                <w:sz w:val="24"/>
              </w:rPr>
            </w:pPr>
            <w:r w:rsidRPr="00CA0398">
              <w:rPr>
                <w:sz w:val="24"/>
                <w:szCs w:val="20"/>
              </w:rPr>
              <w:t>Atractivo percibido</w:t>
            </w:r>
          </w:p>
        </w:tc>
        <w:tc>
          <w:tcPr>
            <w:tcW w:w="1963" w:type="dxa"/>
            <w:gridSpan w:val="5"/>
          </w:tcPr>
          <w:p w:rsidR="0041405F" w:rsidRDefault="0041405F" w:rsidP="00633D8C">
            <w:r>
              <w:rPr>
                <w:szCs w:val="20"/>
              </w:rPr>
              <w:t xml:space="preserve">Forma </w:t>
            </w:r>
            <w:r w:rsidRPr="00CA0398">
              <w:rPr>
                <w:szCs w:val="20"/>
              </w:rPr>
              <w:t xml:space="preserve">en </w:t>
            </w:r>
            <w:r>
              <w:rPr>
                <w:szCs w:val="20"/>
              </w:rPr>
              <w:t xml:space="preserve">la </w:t>
            </w:r>
            <w:r w:rsidRPr="00CA0398">
              <w:rPr>
                <w:szCs w:val="20"/>
              </w:rPr>
              <w:t>que</w:t>
            </w:r>
            <w:r>
              <w:rPr>
                <w:szCs w:val="20"/>
              </w:rPr>
              <w:t xml:space="preserve"> </w:t>
            </w:r>
            <w:r w:rsidRPr="00CA0398">
              <w:rPr>
                <w:szCs w:val="20"/>
              </w:rPr>
              <w:t xml:space="preserve"> se percibe como atractiva la GUI</w:t>
            </w:r>
            <w:r>
              <w:rPr>
                <w:szCs w:val="20"/>
              </w:rPr>
              <w:t>.</w:t>
            </w:r>
          </w:p>
        </w:tc>
        <w:tc>
          <w:tcPr>
            <w:tcW w:w="1785" w:type="dxa"/>
            <w:gridSpan w:val="5"/>
          </w:tcPr>
          <w:p w:rsidR="0041405F" w:rsidRDefault="0041405F" w:rsidP="00633D8C">
            <w:r>
              <w:t>Crear un entorno que sea amigable y eficiente para el usuario.</w:t>
            </w:r>
          </w:p>
        </w:tc>
        <w:tc>
          <w:tcPr>
            <w:tcW w:w="1501" w:type="dxa"/>
            <w:gridSpan w:val="5"/>
          </w:tcPr>
          <w:p w:rsidR="0041405F" w:rsidRDefault="0041405F" w:rsidP="00633D8C">
            <w:r>
              <w:t xml:space="preserve">Analista </w:t>
            </w:r>
          </w:p>
        </w:tc>
        <w:tc>
          <w:tcPr>
            <w:tcW w:w="942" w:type="dxa"/>
            <w:gridSpan w:val="4"/>
          </w:tcPr>
          <w:p w:rsidR="0041405F" w:rsidRDefault="0041405F" w:rsidP="00633D8C"/>
        </w:tc>
      </w:tr>
      <w:tr w:rsidR="0041405F" w:rsidTr="00633D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1273" w:type="dxa"/>
          </w:tcPr>
          <w:p w:rsidR="0041405F" w:rsidRDefault="0041405F" w:rsidP="00633D8C">
            <w:r>
              <w:lastRenderedPageBreak/>
              <w:t>08</w:t>
            </w:r>
          </w:p>
        </w:tc>
        <w:tc>
          <w:tcPr>
            <w:tcW w:w="1443" w:type="dxa"/>
            <w:gridSpan w:val="6"/>
          </w:tcPr>
          <w:p w:rsidR="0041405F" w:rsidRPr="00B8006A" w:rsidRDefault="0041405F" w:rsidP="00633D8C">
            <w:r w:rsidRPr="00B8006A">
              <w:rPr>
                <w:szCs w:val="20"/>
              </w:rPr>
              <w:t>Credibilidad de la información</w:t>
            </w:r>
          </w:p>
        </w:tc>
        <w:tc>
          <w:tcPr>
            <w:tcW w:w="1963" w:type="dxa"/>
            <w:gridSpan w:val="5"/>
          </w:tcPr>
          <w:p w:rsidR="0041405F" w:rsidRPr="00B8006A" w:rsidRDefault="0041405F" w:rsidP="00633D8C">
            <w:r w:rsidRPr="00B8006A">
              <w:rPr>
                <w:szCs w:val="20"/>
              </w:rPr>
              <w:t>Cuando los usuarios perciben la información como verdadera y probada</w:t>
            </w:r>
          </w:p>
        </w:tc>
        <w:tc>
          <w:tcPr>
            <w:tcW w:w="1756" w:type="dxa"/>
            <w:gridSpan w:val="4"/>
          </w:tcPr>
          <w:p w:rsidR="0041405F" w:rsidRDefault="0041405F" w:rsidP="00633D8C">
            <w:r>
              <w:t>Verificar que la aplicación cumpla con lo que necesita el usuario.</w:t>
            </w:r>
          </w:p>
        </w:tc>
        <w:tc>
          <w:tcPr>
            <w:tcW w:w="1530" w:type="dxa"/>
            <w:gridSpan w:val="6"/>
          </w:tcPr>
          <w:p w:rsidR="0041405F" w:rsidRDefault="0041405F" w:rsidP="00633D8C">
            <w:r>
              <w:t>Analista</w:t>
            </w:r>
          </w:p>
        </w:tc>
        <w:tc>
          <w:tcPr>
            <w:tcW w:w="942" w:type="dxa"/>
            <w:gridSpan w:val="4"/>
          </w:tcPr>
          <w:p w:rsidR="0041405F" w:rsidRDefault="0041405F" w:rsidP="00633D8C"/>
        </w:tc>
      </w:tr>
      <w:tr w:rsidR="0041405F" w:rsidRPr="00AD5868" w:rsidTr="00633D8C">
        <w:tc>
          <w:tcPr>
            <w:tcW w:w="1320" w:type="dxa"/>
            <w:gridSpan w:val="4"/>
            <w:tcBorders>
              <w:right w:val="nil"/>
            </w:tcBorders>
          </w:tcPr>
          <w:p w:rsidR="0041405F" w:rsidRPr="00D213E1" w:rsidRDefault="0041405F" w:rsidP="00633D8C">
            <w:pPr>
              <w:rPr>
                <w:rFonts w:cs="Times New Roman"/>
                <w:b/>
                <w:i/>
              </w:rPr>
            </w:pPr>
            <w:r w:rsidRPr="00D213E1">
              <w:rPr>
                <w:rFonts w:cs="Times New Roman"/>
                <w:b/>
                <w:i/>
              </w:rPr>
              <w:t>Contenido</w:t>
            </w:r>
          </w:p>
        </w:tc>
        <w:tc>
          <w:tcPr>
            <w:tcW w:w="7587" w:type="dxa"/>
            <w:gridSpan w:val="22"/>
            <w:tcBorders>
              <w:top w:val="nil"/>
              <w:left w:val="nil"/>
              <w:bottom w:val="nil"/>
            </w:tcBorders>
            <w:shd w:val="clear" w:color="auto" w:fill="auto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05F" w:rsidRPr="00AD5868" w:rsidTr="00633D8C">
        <w:tc>
          <w:tcPr>
            <w:tcW w:w="1320" w:type="dxa"/>
            <w:gridSpan w:val="4"/>
          </w:tcPr>
          <w:p w:rsidR="0041405F" w:rsidRPr="00AD5868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514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15E">
              <w:rPr>
                <w:sz w:val="24"/>
                <w:szCs w:val="20"/>
              </w:rPr>
              <w:t>Previsibilidad</w:t>
            </w:r>
          </w:p>
        </w:tc>
        <w:tc>
          <w:tcPr>
            <w:tcW w:w="1958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P</w:t>
            </w:r>
            <w:r w:rsidRPr="00A9415E">
              <w:rPr>
                <w:sz w:val="24"/>
                <w:szCs w:val="20"/>
              </w:rPr>
              <w:t>redicción de la acción de acuerdo al nombre de vínculos y controles</w:t>
            </w:r>
          </w:p>
        </w:tc>
        <w:tc>
          <w:tcPr>
            <w:tcW w:w="1715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el usuario confié al seleccionar cada vinculo que presenta el aplicativo</w:t>
            </w:r>
          </w:p>
        </w:tc>
        <w:tc>
          <w:tcPr>
            <w:tcW w:w="1525" w:type="dxa"/>
            <w:gridSpan w:val="6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875" w:type="dxa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05F" w:rsidRPr="00AD5868" w:rsidTr="00633D8C">
        <w:tc>
          <w:tcPr>
            <w:tcW w:w="1320" w:type="dxa"/>
            <w:gridSpan w:val="4"/>
          </w:tcPr>
          <w:p w:rsidR="0041405F" w:rsidRPr="00A9415E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4" w:type="dxa"/>
            <w:gridSpan w:val="5"/>
          </w:tcPr>
          <w:p w:rsidR="0041405F" w:rsidRPr="00A9415E" w:rsidRDefault="0041405F" w:rsidP="00633D8C">
            <w:pPr>
              <w:rPr>
                <w:rFonts w:ascii="Times New Roman" w:hAnsi="Times New Roman"/>
                <w:sz w:val="24"/>
                <w:szCs w:val="20"/>
              </w:rPr>
            </w:pPr>
            <w:r w:rsidRPr="00A9415E">
              <w:rPr>
                <w:rFonts w:ascii="Times New Roman" w:hAnsi="Times New Roman"/>
                <w:sz w:val="24"/>
                <w:szCs w:val="20"/>
              </w:rPr>
              <w:t>Conciso</w:t>
            </w:r>
          </w:p>
          <w:p w:rsidR="0041405F" w:rsidRPr="00A9415E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5"/>
          </w:tcPr>
          <w:p w:rsidR="0041405F" w:rsidRPr="00A9415E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L</w:t>
            </w:r>
            <w:r w:rsidRPr="00A9415E">
              <w:rPr>
                <w:rFonts w:ascii="Times New Roman" w:hAnsi="Times New Roman"/>
                <w:sz w:val="24"/>
                <w:szCs w:val="20"/>
              </w:rPr>
              <w:t>os datos son breves y específicos</w:t>
            </w:r>
          </w:p>
        </w:tc>
        <w:tc>
          <w:tcPr>
            <w:tcW w:w="1715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Mostrar resultados concretos para que al usuario se le faciliten los procesos </w:t>
            </w:r>
          </w:p>
        </w:tc>
        <w:tc>
          <w:tcPr>
            <w:tcW w:w="1525" w:type="dxa"/>
            <w:gridSpan w:val="6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875" w:type="dxa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05F" w:rsidTr="00633D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8907" w:type="dxa"/>
            <w:gridSpan w:val="26"/>
          </w:tcPr>
          <w:p w:rsidR="0041405F" w:rsidRPr="00D213E1" w:rsidRDefault="0041405F" w:rsidP="00633D8C">
            <w:pPr>
              <w:rPr>
                <w:b/>
                <w:i/>
              </w:rPr>
            </w:pPr>
            <w:r w:rsidRPr="00D213E1">
              <w:rPr>
                <w:b/>
                <w:i/>
              </w:rPr>
              <w:t>Presentación</w:t>
            </w:r>
          </w:p>
        </w:tc>
      </w:tr>
      <w:tr w:rsidR="0041405F" w:rsidTr="00633D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5"/>
        </w:trPr>
        <w:tc>
          <w:tcPr>
            <w:tcW w:w="1326" w:type="dxa"/>
            <w:gridSpan w:val="5"/>
          </w:tcPr>
          <w:p w:rsidR="0041405F" w:rsidRDefault="0041405F" w:rsidP="00633D8C">
            <w:pPr>
              <w:jc w:val="center"/>
            </w:pPr>
            <w:r>
              <w:t>11</w:t>
            </w:r>
          </w:p>
        </w:tc>
        <w:tc>
          <w:tcPr>
            <w:tcW w:w="1530" w:type="dxa"/>
            <w:gridSpan w:val="6"/>
          </w:tcPr>
          <w:p w:rsidR="0041405F" w:rsidRDefault="0041405F" w:rsidP="00633D8C">
            <w:r w:rsidRPr="006B0832">
              <w:rPr>
                <w:rFonts w:ascii="Times New Roman" w:hAnsi="Times New Roman"/>
                <w:szCs w:val="20"/>
              </w:rPr>
              <w:t>Uniformidad de color</w:t>
            </w:r>
          </w:p>
        </w:tc>
        <w:tc>
          <w:tcPr>
            <w:tcW w:w="1995" w:type="dxa"/>
            <w:gridSpan w:val="4"/>
          </w:tcPr>
          <w:p w:rsidR="0041405F" w:rsidRDefault="0041405F" w:rsidP="00633D8C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El color que se utiliza</w:t>
            </w:r>
            <w:r w:rsidRPr="006B0832">
              <w:rPr>
                <w:rFonts w:ascii="Times New Roman" w:hAnsi="Times New Roman"/>
                <w:szCs w:val="20"/>
              </w:rPr>
              <w:t xml:space="preserve"> en </w:t>
            </w:r>
            <w:r>
              <w:rPr>
                <w:rFonts w:ascii="Times New Roman" w:hAnsi="Times New Roman"/>
                <w:szCs w:val="20"/>
              </w:rPr>
              <w:t xml:space="preserve">cada elemento de la interfaz </w:t>
            </w:r>
            <w:r w:rsidRPr="006B0832">
              <w:rPr>
                <w:rFonts w:ascii="Times New Roman" w:hAnsi="Times New Roman"/>
                <w:szCs w:val="20"/>
              </w:rPr>
              <w:t>es siempre el mismo</w:t>
            </w:r>
          </w:p>
          <w:p w:rsidR="0041405F" w:rsidRDefault="0041405F" w:rsidP="00633D8C"/>
        </w:tc>
        <w:tc>
          <w:tcPr>
            <w:tcW w:w="1710" w:type="dxa"/>
            <w:gridSpan w:val="5"/>
          </w:tcPr>
          <w:p w:rsidR="0041405F" w:rsidRDefault="0041405F" w:rsidP="00633D8C">
            <w:r>
              <w:t xml:space="preserve">Crear una interfaz con los colores adecuados, que sean cómodos para el usuario y que mantengan la consistencia en cada página. </w:t>
            </w:r>
          </w:p>
          <w:p w:rsidR="0041405F" w:rsidRDefault="0041405F" w:rsidP="00633D8C"/>
        </w:tc>
        <w:tc>
          <w:tcPr>
            <w:tcW w:w="1471" w:type="dxa"/>
            <w:gridSpan w:val="5"/>
          </w:tcPr>
          <w:p w:rsidR="0041405F" w:rsidRDefault="0041405F" w:rsidP="00633D8C">
            <w:r>
              <w:t xml:space="preserve">Analista </w:t>
            </w:r>
          </w:p>
        </w:tc>
        <w:tc>
          <w:tcPr>
            <w:tcW w:w="875" w:type="dxa"/>
          </w:tcPr>
          <w:p w:rsidR="0041405F" w:rsidRDefault="0041405F" w:rsidP="00633D8C"/>
        </w:tc>
      </w:tr>
      <w:tr w:rsidR="0041405F" w:rsidTr="00633D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75"/>
        </w:trPr>
        <w:tc>
          <w:tcPr>
            <w:tcW w:w="1326" w:type="dxa"/>
            <w:gridSpan w:val="5"/>
          </w:tcPr>
          <w:p w:rsidR="0041405F" w:rsidRDefault="0041405F" w:rsidP="00633D8C">
            <w:pPr>
              <w:jc w:val="center"/>
            </w:pPr>
            <w:r>
              <w:t>12</w:t>
            </w:r>
          </w:p>
        </w:tc>
        <w:tc>
          <w:tcPr>
            <w:tcW w:w="1530" w:type="dxa"/>
            <w:gridSpan w:val="6"/>
          </w:tcPr>
          <w:p w:rsidR="0041405F" w:rsidRPr="00C0245C" w:rsidRDefault="0041405F" w:rsidP="00633D8C">
            <w:pPr>
              <w:rPr>
                <w:rFonts w:ascii="Times New Roman" w:hAnsi="Times New Roman"/>
                <w:szCs w:val="20"/>
              </w:rPr>
            </w:pPr>
            <w:r w:rsidRPr="00C0245C">
              <w:rPr>
                <w:rFonts w:ascii="Times New Roman" w:hAnsi="Times New Roman"/>
                <w:szCs w:val="20"/>
              </w:rPr>
              <w:t>Uniformidad de distribución de la GUI</w:t>
            </w:r>
          </w:p>
        </w:tc>
        <w:tc>
          <w:tcPr>
            <w:tcW w:w="1995" w:type="dxa"/>
            <w:gridSpan w:val="4"/>
          </w:tcPr>
          <w:p w:rsidR="0041405F" w:rsidRPr="00C0245C" w:rsidRDefault="0041405F" w:rsidP="00633D8C">
            <w:r w:rsidRPr="00C0245C">
              <w:rPr>
                <w:rFonts w:ascii="Times New Roman" w:hAnsi="Times New Roman"/>
                <w:szCs w:val="20"/>
              </w:rPr>
              <w:t>Las secciones en que la GUI se divide son las mismas en toda la aplicación</w:t>
            </w:r>
          </w:p>
        </w:tc>
        <w:tc>
          <w:tcPr>
            <w:tcW w:w="1710" w:type="dxa"/>
            <w:gridSpan w:val="5"/>
          </w:tcPr>
          <w:p w:rsidR="0041405F" w:rsidRDefault="0041405F" w:rsidP="00633D8C">
            <w:r>
              <w:t>Desarrollar una interfaz que mantenga la estabilidad en todas las páginas.</w:t>
            </w:r>
          </w:p>
        </w:tc>
        <w:tc>
          <w:tcPr>
            <w:tcW w:w="1455" w:type="dxa"/>
            <w:gridSpan w:val="3"/>
          </w:tcPr>
          <w:p w:rsidR="0041405F" w:rsidRDefault="0041405F" w:rsidP="00633D8C">
            <w:r>
              <w:t>Analista</w:t>
            </w:r>
          </w:p>
        </w:tc>
        <w:tc>
          <w:tcPr>
            <w:tcW w:w="891" w:type="dxa"/>
            <w:gridSpan w:val="3"/>
          </w:tcPr>
          <w:p w:rsidR="0041405F" w:rsidRDefault="0041405F" w:rsidP="00633D8C"/>
        </w:tc>
      </w:tr>
      <w:tr w:rsidR="0041405F" w:rsidTr="00633D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1320" w:type="dxa"/>
            <w:gridSpan w:val="4"/>
          </w:tcPr>
          <w:p w:rsidR="0041405F" w:rsidRDefault="0041405F" w:rsidP="00633D8C">
            <w:pPr>
              <w:jc w:val="center"/>
            </w:pPr>
            <w:r>
              <w:t>13</w:t>
            </w:r>
          </w:p>
        </w:tc>
        <w:tc>
          <w:tcPr>
            <w:tcW w:w="1521" w:type="dxa"/>
            <w:gridSpan w:val="6"/>
          </w:tcPr>
          <w:p w:rsidR="0041405F" w:rsidRDefault="0041405F" w:rsidP="00633D8C">
            <w:r w:rsidRPr="00C0245C">
              <w:rPr>
                <w:rFonts w:ascii="Times New Roman" w:hAnsi="Times New Roman"/>
                <w:szCs w:val="20"/>
              </w:rPr>
              <w:t>Compatibilidad con navegadores</w:t>
            </w:r>
          </w:p>
        </w:tc>
        <w:tc>
          <w:tcPr>
            <w:tcW w:w="2010" w:type="dxa"/>
            <w:gridSpan w:val="5"/>
          </w:tcPr>
          <w:p w:rsidR="0041405F" w:rsidRPr="00C0245C" w:rsidRDefault="0041405F" w:rsidP="00633D8C">
            <w:r>
              <w:rPr>
                <w:rFonts w:ascii="Times New Roman" w:hAnsi="Times New Roman"/>
                <w:szCs w:val="20"/>
              </w:rPr>
              <w:t>Capacidad de la aplicación</w:t>
            </w:r>
            <w:r w:rsidRPr="00C0245C">
              <w:rPr>
                <w:rFonts w:ascii="Times New Roman" w:hAnsi="Times New Roman"/>
                <w:szCs w:val="20"/>
              </w:rPr>
              <w:t xml:space="preserve"> de ejecutarse en los navegadores más comunes, sin alterar su comportamiento y apariencia.</w:t>
            </w:r>
          </w:p>
        </w:tc>
        <w:tc>
          <w:tcPr>
            <w:tcW w:w="1710" w:type="dxa"/>
            <w:gridSpan w:val="5"/>
          </w:tcPr>
          <w:p w:rsidR="0041405F" w:rsidRDefault="0041405F" w:rsidP="00633D8C"/>
        </w:tc>
        <w:tc>
          <w:tcPr>
            <w:tcW w:w="1455" w:type="dxa"/>
            <w:gridSpan w:val="3"/>
          </w:tcPr>
          <w:p w:rsidR="0041405F" w:rsidRDefault="0041405F" w:rsidP="00633D8C">
            <w:r>
              <w:t>Analista</w:t>
            </w:r>
          </w:p>
        </w:tc>
        <w:tc>
          <w:tcPr>
            <w:tcW w:w="891" w:type="dxa"/>
            <w:gridSpan w:val="3"/>
          </w:tcPr>
          <w:p w:rsidR="0041405F" w:rsidRDefault="0041405F" w:rsidP="00633D8C"/>
        </w:tc>
      </w:tr>
      <w:tr w:rsidR="0041405F" w:rsidRPr="00AD5868" w:rsidTr="00633D8C">
        <w:tc>
          <w:tcPr>
            <w:tcW w:w="8907" w:type="dxa"/>
            <w:gridSpan w:val="26"/>
          </w:tcPr>
          <w:p w:rsidR="0041405F" w:rsidRPr="00F73287" w:rsidRDefault="0041405F" w:rsidP="00633D8C">
            <w:pPr>
              <w:rPr>
                <w:b/>
                <w:i/>
              </w:rPr>
            </w:pPr>
            <w:r w:rsidRPr="00F73287">
              <w:rPr>
                <w:rFonts w:cs="Times New Roman"/>
                <w:b/>
                <w:i/>
                <w:sz w:val="24"/>
                <w:szCs w:val="24"/>
              </w:rPr>
              <w:t>Navegación</w:t>
            </w:r>
          </w:p>
        </w:tc>
      </w:tr>
      <w:tr w:rsidR="0041405F" w:rsidRPr="00AD5868" w:rsidTr="00633D8C">
        <w:tc>
          <w:tcPr>
            <w:tcW w:w="1311" w:type="dxa"/>
            <w:gridSpan w:val="3"/>
          </w:tcPr>
          <w:p w:rsidR="0041405F" w:rsidRPr="00AD5868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14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E">
              <w:rPr>
                <w:rFonts w:ascii="Times New Roman" w:hAnsi="Times New Roman"/>
                <w:sz w:val="24"/>
                <w:szCs w:val="20"/>
              </w:rPr>
              <w:t>Presencia apropiada de menús de navegación</w:t>
            </w:r>
          </w:p>
        </w:tc>
        <w:tc>
          <w:tcPr>
            <w:tcW w:w="1960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E">
              <w:rPr>
                <w:rFonts w:ascii="Times New Roman" w:hAnsi="Times New Roman"/>
                <w:sz w:val="24"/>
                <w:szCs w:val="20"/>
              </w:rPr>
              <w:t xml:space="preserve">La ubicación de los menús primarios de navegación se encuentran en el panel </w:t>
            </w:r>
            <w:r>
              <w:rPr>
                <w:rFonts w:ascii="Times New Roman" w:hAnsi="Times New Roman"/>
                <w:sz w:val="24"/>
                <w:szCs w:val="20"/>
              </w:rPr>
              <w:t>superior</w:t>
            </w:r>
          </w:p>
        </w:tc>
        <w:tc>
          <w:tcPr>
            <w:tcW w:w="1715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al usuario navegar por todo el sitio web</w:t>
            </w:r>
          </w:p>
        </w:tc>
        <w:tc>
          <w:tcPr>
            <w:tcW w:w="1523" w:type="dxa"/>
            <w:gridSpan w:val="6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884" w:type="dxa"/>
            <w:gridSpan w:val="2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05F" w:rsidRPr="00AD5868" w:rsidTr="00633D8C">
        <w:tc>
          <w:tcPr>
            <w:tcW w:w="1311" w:type="dxa"/>
            <w:gridSpan w:val="3"/>
          </w:tcPr>
          <w:p w:rsidR="0041405F" w:rsidRPr="00AD5868" w:rsidRDefault="0041405F" w:rsidP="00633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14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E">
              <w:rPr>
                <w:rFonts w:ascii="Times New Roman" w:hAnsi="Times New Roman"/>
                <w:sz w:val="24"/>
                <w:szCs w:val="20"/>
              </w:rPr>
              <w:t>Enlaces significativos</w:t>
            </w:r>
          </w:p>
        </w:tc>
        <w:tc>
          <w:tcPr>
            <w:tcW w:w="1960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306DE">
              <w:rPr>
                <w:rFonts w:ascii="Times New Roman" w:hAnsi="Times New Roman"/>
                <w:sz w:val="24"/>
                <w:szCs w:val="20"/>
              </w:rPr>
              <w:t xml:space="preserve">las etiquetas de enlaces y conceptos son significativos y comprensibles </w:t>
            </w:r>
          </w:p>
        </w:tc>
        <w:tc>
          <w:tcPr>
            <w:tcW w:w="1715" w:type="dxa"/>
            <w:gridSpan w:val="5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un entorno   que no presente ambigüedad y que cada componente mantenga la coherencia </w:t>
            </w:r>
          </w:p>
        </w:tc>
        <w:tc>
          <w:tcPr>
            <w:tcW w:w="1523" w:type="dxa"/>
            <w:gridSpan w:val="6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884" w:type="dxa"/>
            <w:gridSpan w:val="2"/>
          </w:tcPr>
          <w:p w:rsidR="0041405F" w:rsidRPr="00AD5868" w:rsidRDefault="0041405F" w:rsidP="00633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405F" w:rsidRDefault="0041405F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Default="00A7406C" w:rsidP="00FA1299">
      <w:pPr>
        <w:rPr>
          <w:rFonts w:ascii="Times New Roman" w:hAnsi="Times New Roman" w:cs="Times New Roman"/>
          <w:sz w:val="24"/>
        </w:rPr>
      </w:pPr>
    </w:p>
    <w:p w:rsidR="00A7406C" w:rsidRPr="00A7406C" w:rsidRDefault="00633D8C" w:rsidP="00A7406C">
      <w:pPr>
        <w:rPr>
          <w:rFonts w:ascii="Times New Roman" w:hAnsi="Times New Roman" w:cs="Times New Roman"/>
          <w:sz w:val="24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9844E8" wp14:editId="0B984C5B">
                <wp:simplePos x="0" y="0"/>
                <wp:positionH relativeFrom="column">
                  <wp:posOffset>1691640</wp:posOffset>
                </wp:positionH>
                <wp:positionV relativeFrom="paragraph">
                  <wp:posOffset>9525</wp:posOffset>
                </wp:positionV>
                <wp:extent cx="6524625" cy="1447800"/>
                <wp:effectExtent l="0" t="0" r="9525" b="0"/>
                <wp:wrapNone/>
                <wp:docPr id="8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447800"/>
                        </a:xfrm>
                        <a:prstGeom prst="parallelogram">
                          <a:avLst>
                            <a:gd name="adj" fmla="val 51695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06C" w:rsidRPr="00A7406C" w:rsidRDefault="00633D8C" w:rsidP="00A7406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CONCLUSIÓ</w:t>
                            </w:r>
                            <w:r w:rsidR="00A7406C" w:rsidRPr="00A7406C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844E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34" type="#_x0000_t7" style="position:absolute;margin-left:133.2pt;margin-top:.75pt;width:513.75pt;height:11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" adj="2478" fillcolor="#c6b398 [2137]" stroked="f" strokeweight="2pt">
                <v:fill color2="#ebe4db [761]" rotate="t" focusposition=".5,.5" focussize="" colors="0 #d5bfa5;.5 #e3d7c8;1 #f1ebe4" focus="100%" type="gradientRadial"/>
                <v:textbox>
                  <w:txbxContent>
                    <w:p w:rsidR="00A7406C" w:rsidRPr="00A7406C" w:rsidRDefault="00633D8C" w:rsidP="00A7406C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CONCLUSIÓ</w:t>
                      </w:r>
                      <w:r w:rsidR="00A7406C" w:rsidRPr="00A7406C">
                        <w:rPr>
                          <w:sz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7406C" w:rsidRPr="00A7406C" w:rsidRDefault="00A7406C" w:rsidP="00A7406C">
      <w:pPr>
        <w:rPr>
          <w:rFonts w:ascii="Times New Roman" w:hAnsi="Times New Roman" w:cs="Times New Roman"/>
          <w:sz w:val="24"/>
        </w:rPr>
      </w:pPr>
    </w:p>
    <w:p w:rsidR="00A7406C" w:rsidRPr="00A7406C" w:rsidRDefault="00A7406C" w:rsidP="00A7406C">
      <w:pPr>
        <w:rPr>
          <w:rFonts w:ascii="Times New Roman" w:hAnsi="Times New Roman" w:cs="Times New Roman"/>
          <w:sz w:val="24"/>
        </w:rPr>
      </w:pPr>
    </w:p>
    <w:p w:rsidR="00A7406C" w:rsidRPr="00A7406C" w:rsidRDefault="00A7406C" w:rsidP="00A7406C">
      <w:pPr>
        <w:rPr>
          <w:rFonts w:ascii="Times New Roman" w:hAnsi="Times New Roman" w:cs="Times New Roman"/>
          <w:sz w:val="24"/>
        </w:rPr>
      </w:pPr>
    </w:p>
    <w:p w:rsidR="00A7406C" w:rsidRDefault="00A7406C" w:rsidP="00A7406C">
      <w:pPr>
        <w:rPr>
          <w:rFonts w:ascii="Times New Roman" w:hAnsi="Times New Roman" w:cs="Times New Roman"/>
          <w:sz w:val="24"/>
          <w:szCs w:val="24"/>
        </w:rPr>
      </w:pPr>
    </w:p>
    <w:p w:rsidR="00633D8C" w:rsidRDefault="00633D8C" w:rsidP="00A7406C">
      <w:pPr>
        <w:rPr>
          <w:rFonts w:ascii="Times New Roman" w:hAnsi="Times New Roman" w:cs="Times New Roman"/>
          <w:sz w:val="24"/>
          <w:szCs w:val="24"/>
        </w:rPr>
      </w:pPr>
    </w:p>
    <w:p w:rsidR="00633D8C" w:rsidRPr="00A7406C" w:rsidRDefault="00633D8C" w:rsidP="00633D8C">
      <w:pPr>
        <w:rPr>
          <w:rFonts w:ascii="Times New Roman" w:hAnsi="Times New Roman" w:cs="Times New Roman"/>
          <w:sz w:val="24"/>
          <w:szCs w:val="24"/>
        </w:rPr>
      </w:pPr>
      <w:r w:rsidRPr="00633D8C">
        <w:rPr>
          <w:rFonts w:ascii="Times New Roman" w:hAnsi="Times New Roman" w:cs="Times New Roman"/>
          <w:sz w:val="24"/>
          <w:szCs w:val="24"/>
        </w:rPr>
        <w:t>El manejo de plan de pruebas nos es muy útil ya que nos pone en la perspectiva del usuario, conociendo así todas sus necesidades y problemáticas, que pueda presentar dentro del sistema, dándonos la oportunidad de mejorar la calidad y fiabilidad para brindar un mejor producto.</w:t>
      </w:r>
    </w:p>
    <w:sectPr w:rsidR="00633D8C" w:rsidRPr="00A7406C" w:rsidSect="006A5F48">
      <w:headerReference w:type="default" r:id="rId9"/>
      <w:footerReference w:type="default" r:id="rId10"/>
      <w:footerReference w:type="first" r:id="rId11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D63" w:rsidRDefault="00541D63" w:rsidP="006B6475">
      <w:pPr>
        <w:spacing w:after="0" w:line="240" w:lineRule="auto"/>
      </w:pPr>
      <w:r>
        <w:separator/>
      </w:r>
    </w:p>
  </w:endnote>
  <w:endnote w:type="continuationSeparator" w:id="0">
    <w:p w:rsidR="00541D63" w:rsidRDefault="00541D63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B636DE" w:rsidRPr="00AE0282" w:rsidTr="006A5F48">
      <w:trPr>
        <w:trHeight w:val="299"/>
      </w:trPr>
      <w:tc>
        <w:tcPr>
          <w:tcW w:w="9923" w:type="dxa"/>
          <w:vAlign w:val="center"/>
        </w:tcPr>
        <w:p w:rsidR="00B636DE" w:rsidRDefault="00B636DE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AE8175" wp14:editId="1CA92319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64135</wp:posOffset>
                    </wp:positionV>
                    <wp:extent cx="7820025" cy="414655"/>
                    <wp:effectExtent l="0" t="0" r="9525" b="4445"/>
                    <wp:wrapNone/>
                    <wp:docPr id="37" name="Parallelogram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867103" y="10168759"/>
                              <a:ext cx="7820025" cy="414655"/>
                            </a:xfrm>
                            <a:prstGeom prst="parallelogram">
                              <a:avLst>
                                <a:gd name="adj" fmla="val 51695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69E28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26" type="#_x0000_t7" style="position:absolute;margin-left:16.45pt;margin-top:5.05pt;width:615.75pt;height:32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" adj="592" fillcolor="#a98d63 [3209]" stroked="f" strokeweight="2pt"/>
                </w:pict>
              </mc:Fallback>
            </mc:AlternateContent>
          </w:r>
        </w:p>
      </w:tc>
    </w:tr>
    <w:tr w:rsidR="00B636DE" w:rsidRPr="00F873AA" w:rsidTr="006A5F48">
      <w:trPr>
        <w:trHeight w:val="299"/>
      </w:trPr>
      <w:tc>
        <w:tcPr>
          <w:tcW w:w="9923" w:type="dxa"/>
          <w:vAlign w:val="center"/>
        </w:tcPr>
        <w:p w:rsidR="00B636DE" w:rsidRPr="00AE0282" w:rsidRDefault="00B636DE" w:rsidP="003B3C51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F873AA"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Autor: </w:t>
          </w:r>
          <w:sdt>
            <w:sdtPr>
              <w:rPr>
                <w:rFonts w:ascii="Arial" w:hAnsi="Arial" w:cs="Arial"/>
                <w:color w:val="FFFFFF" w:themeColor="background1"/>
                <w:sz w:val="24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Autor"/>
              <w:id w:val="177983229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A1299">
                <w:rPr>
                  <w:rFonts w:ascii="Arial" w:hAnsi="Arial" w:cs="Arial"/>
                  <w:color w:val="FFFFFF" w:themeColor="background1"/>
                  <w:sz w:val="24"/>
                  <w:lang w:val="es-CO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Progr</w:t>
              </w:r>
              <w:r w:rsidR="00A7406C">
                <w:rPr>
                  <w:rFonts w:ascii="Arial" w:hAnsi="Arial" w:cs="Arial"/>
                  <w:color w:val="FFFFFF" w:themeColor="background1"/>
                  <w:sz w:val="24"/>
                  <w:lang w:val="es-CO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a</w:t>
              </w:r>
              <w:r w:rsidR="00FA1299">
                <w:rPr>
                  <w:rFonts w:ascii="Arial" w:hAnsi="Arial" w:cs="Arial"/>
                  <w:color w:val="FFFFFF" w:themeColor="background1"/>
                  <w:sz w:val="24"/>
                  <w:lang w:val="es-CO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m-Art</w:t>
              </w:r>
            </w:sdtContent>
          </w:sdt>
          <w:r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                                                                             </w: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381792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5</w:t>
          </w:r>
          <w:r w:rsidRPr="00F873AA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B636DE" w:rsidRDefault="00B636DE" w:rsidP="00F873AA">
    <w:pPr>
      <w:pStyle w:val="Encabezad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DE" w:rsidRDefault="00B636DE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D63" w:rsidRDefault="00541D63" w:rsidP="006B6475">
      <w:pPr>
        <w:spacing w:after="0" w:line="240" w:lineRule="auto"/>
      </w:pPr>
      <w:r>
        <w:separator/>
      </w:r>
    </w:p>
  </w:footnote>
  <w:footnote w:type="continuationSeparator" w:id="0">
    <w:p w:rsidR="00541D63" w:rsidRDefault="00541D63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B636DE" w:rsidTr="006A5F48">
      <w:trPr>
        <w:trHeight w:val="516"/>
      </w:trPr>
      <w:tc>
        <w:tcPr>
          <w:tcW w:w="10001" w:type="dxa"/>
        </w:tcPr>
        <w:p w:rsidR="00B636DE" w:rsidRPr="00B35300" w:rsidRDefault="00B636DE" w:rsidP="00AE0282">
          <w:pPr>
            <w:pStyle w:val="Encabezado"/>
            <w:jc w:val="right"/>
            <w:rPr>
              <w:lang w:val="it-IT"/>
            </w:rPr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87A5AB3" wp14:editId="58F64BFC">
                    <wp:simplePos x="0" y="0"/>
                    <wp:positionH relativeFrom="column">
                      <wp:posOffset>3273250</wp:posOffset>
                    </wp:positionH>
                    <wp:positionV relativeFrom="paragraph">
                      <wp:posOffset>229563</wp:posOffset>
                    </wp:positionV>
                    <wp:extent cx="3968750" cy="433070"/>
                    <wp:effectExtent l="0" t="0" r="0" b="5080"/>
                    <wp:wrapNone/>
                    <wp:docPr id="3" name="Parallelogra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8750" cy="433070"/>
                            </a:xfrm>
                            <a:prstGeom prst="parallelogram">
                              <a:avLst>
                                <a:gd name="adj" fmla="val 6035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D7535B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6" type="#_x0000_t7" style="position:absolute;margin-left:257.75pt;margin-top:18.1pt;width:312.5pt;height:34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" adj="1422" fillcolor="#59b0b9 [3205]" stroked="f" strokeweight="2pt"/>
                </w:pict>
              </mc:Fallback>
            </mc:AlternateContent>
          </w:r>
        </w:p>
      </w:tc>
    </w:tr>
    <w:tr w:rsidR="00B636DE" w:rsidRPr="00AE0282" w:rsidTr="006A5F48">
      <w:trPr>
        <w:trHeight w:val="454"/>
      </w:trPr>
      <w:tc>
        <w:tcPr>
          <w:tcW w:w="10001" w:type="dxa"/>
        </w:tcPr>
        <w:p w:rsidR="00B636DE" w:rsidRPr="00AE0282" w:rsidRDefault="004229AB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>
            <w:rPr>
              <w:rFonts w:ascii="Arial" w:hAnsi="Arial" w:cs="Arial"/>
              <w:b/>
              <w:color w:val="FFFFFF" w:themeColor="background1"/>
              <w:sz w:val="26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Plan de calidad</w:t>
          </w:r>
        </w:p>
      </w:tc>
    </w:tr>
  </w:tbl>
  <w:p w:rsidR="00B636DE" w:rsidRDefault="00B636DE">
    <w:pPr>
      <w:pStyle w:val="Encabezado"/>
      <w:rPr>
        <w:noProof/>
      </w:rPr>
    </w:pPr>
  </w:p>
  <w:p w:rsidR="00B636DE" w:rsidRDefault="00B636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43D28"/>
    <w:multiLevelType w:val="hybridMultilevel"/>
    <w:tmpl w:val="1542D8E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CO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51"/>
    <w:rsid w:val="00012EEC"/>
    <w:rsid w:val="00033052"/>
    <w:rsid w:val="0008465E"/>
    <w:rsid w:val="0008470B"/>
    <w:rsid w:val="000C058D"/>
    <w:rsid w:val="000E46A3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2D40E8"/>
    <w:rsid w:val="00304073"/>
    <w:rsid w:val="003059E5"/>
    <w:rsid w:val="00345CB9"/>
    <w:rsid w:val="00381792"/>
    <w:rsid w:val="003B3C51"/>
    <w:rsid w:val="0041405F"/>
    <w:rsid w:val="004229AB"/>
    <w:rsid w:val="00432F7D"/>
    <w:rsid w:val="00447106"/>
    <w:rsid w:val="00487322"/>
    <w:rsid w:val="004A5314"/>
    <w:rsid w:val="0053475C"/>
    <w:rsid w:val="0053624F"/>
    <w:rsid w:val="00541D63"/>
    <w:rsid w:val="00546DCC"/>
    <w:rsid w:val="005A4047"/>
    <w:rsid w:val="005C6A62"/>
    <w:rsid w:val="005D43A9"/>
    <w:rsid w:val="005E008D"/>
    <w:rsid w:val="005F5700"/>
    <w:rsid w:val="00613AEA"/>
    <w:rsid w:val="00615C25"/>
    <w:rsid w:val="00633D8C"/>
    <w:rsid w:val="006571B0"/>
    <w:rsid w:val="00657418"/>
    <w:rsid w:val="006915EC"/>
    <w:rsid w:val="006A26C8"/>
    <w:rsid w:val="006A5F48"/>
    <w:rsid w:val="006B4A43"/>
    <w:rsid w:val="006B6475"/>
    <w:rsid w:val="006D29E1"/>
    <w:rsid w:val="006F17FB"/>
    <w:rsid w:val="00751268"/>
    <w:rsid w:val="007742DF"/>
    <w:rsid w:val="007B7BBB"/>
    <w:rsid w:val="007D01F7"/>
    <w:rsid w:val="007E28C3"/>
    <w:rsid w:val="0086428F"/>
    <w:rsid w:val="008A0A2E"/>
    <w:rsid w:val="008A6151"/>
    <w:rsid w:val="008F1CFF"/>
    <w:rsid w:val="00926740"/>
    <w:rsid w:val="00952096"/>
    <w:rsid w:val="00983878"/>
    <w:rsid w:val="009A1770"/>
    <w:rsid w:val="009B42D2"/>
    <w:rsid w:val="009F350A"/>
    <w:rsid w:val="00A06702"/>
    <w:rsid w:val="00A268AA"/>
    <w:rsid w:val="00A31053"/>
    <w:rsid w:val="00A40FB8"/>
    <w:rsid w:val="00A42F53"/>
    <w:rsid w:val="00A7406C"/>
    <w:rsid w:val="00A74518"/>
    <w:rsid w:val="00A8046A"/>
    <w:rsid w:val="00AC65EB"/>
    <w:rsid w:val="00AE0282"/>
    <w:rsid w:val="00B2163C"/>
    <w:rsid w:val="00B24233"/>
    <w:rsid w:val="00B35300"/>
    <w:rsid w:val="00B636DE"/>
    <w:rsid w:val="00BA33D1"/>
    <w:rsid w:val="00BD1CC5"/>
    <w:rsid w:val="00BF4B6A"/>
    <w:rsid w:val="00C926AF"/>
    <w:rsid w:val="00CB560F"/>
    <w:rsid w:val="00CD5596"/>
    <w:rsid w:val="00D37D6B"/>
    <w:rsid w:val="00D42E04"/>
    <w:rsid w:val="00D510B0"/>
    <w:rsid w:val="00D564EE"/>
    <w:rsid w:val="00D9420E"/>
    <w:rsid w:val="00E65350"/>
    <w:rsid w:val="00E9533F"/>
    <w:rsid w:val="00EA1C24"/>
    <w:rsid w:val="00F45ED1"/>
    <w:rsid w:val="00F73A60"/>
    <w:rsid w:val="00F873AA"/>
    <w:rsid w:val="00F92E05"/>
    <w:rsid w:val="00FA1299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CEDA98F-BF61-4F3C-A4E9-C955ACF4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BCDFE3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39"/>
    <w:rsid w:val="006B6475"/>
    <w:pPr>
      <w:spacing w:after="0" w:line="240" w:lineRule="auto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26CBEC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5F48"/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DEAE00" w:themeColor="accent3"/>
    </w:rPr>
  </w:style>
  <w:style w:type="paragraph" w:styleId="Prrafodelista">
    <w:name w:val="List Paragraph"/>
    <w:basedOn w:val="Normal"/>
    <w:uiPriority w:val="34"/>
    <w:qFormat/>
    <w:rsid w:val="00FA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%2048%20-%202013.dotx" TargetMode="External"/></Relationship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E83717-3140-49D0-B657-F4820B5C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48 - 2013</Template>
  <TotalTime>57</TotalTime>
  <Pages>8</Pages>
  <Words>656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CALIDAD</vt:lpstr>
      <vt:lpstr>Valor Creativo</vt:lpstr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>ValorCreativo.blogspot.com</dc:subject>
  <dc:creator>Program-Art</dc:creator>
  <cp:lastModifiedBy>Jennifer Romani</cp:lastModifiedBy>
  <cp:revision>7</cp:revision>
  <dcterms:created xsi:type="dcterms:W3CDTF">2015-06-04T16:07:00Z</dcterms:created>
  <dcterms:modified xsi:type="dcterms:W3CDTF">2015-06-06T02:04:00Z</dcterms:modified>
</cp:coreProperties>
</file>